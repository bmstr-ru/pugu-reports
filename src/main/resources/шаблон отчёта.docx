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6062"/>
        <w:gridCol w:w="3118"/>
        <w:gridCol w:w="2835"/>
        <w:gridCol w:w="3261"/>
      </w:tblGrid>
      <w:tr w:rsidR="007B2111" w:rsidRPr="00CE2B07" w:rsidTr="00DC13A7">
        <w:trPr>
          <w:trHeight w:val="656"/>
        </w:trPr>
        <w:tc>
          <w:tcPr>
            <w:tcW w:w="6062" w:type="dxa"/>
          </w:tcPr>
          <w:p w:rsidR="007B2111" w:rsidRPr="00CE2B07" w:rsidRDefault="007B2111" w:rsidP="00200B1C">
            <w:pPr>
              <w:jc w:val="left"/>
              <w:rPr>
                <w:sz w:val="22"/>
                <w:szCs w:val="22"/>
              </w:rPr>
            </w:pPr>
            <w:r w:rsidRPr="00CE2B07">
              <w:rPr>
                <w:sz w:val="22"/>
                <w:szCs w:val="22"/>
              </w:rPr>
              <w:t>Кому</w:t>
            </w:r>
            <w:r w:rsidR="00CD0E7F" w:rsidRPr="00CE2B07">
              <w:rPr>
                <w:sz w:val="22"/>
                <w:szCs w:val="22"/>
              </w:rPr>
              <w:t xml:space="preserve"> </w:t>
            </w:r>
            <w:r w:rsidRPr="00CE2B07">
              <w:rPr>
                <w:sz w:val="22"/>
                <w:szCs w:val="22"/>
              </w:rPr>
              <w:t>представляется</w:t>
            </w:r>
            <w:r w:rsidR="00460B35" w:rsidRPr="00CE2B07">
              <w:rPr>
                <w:sz w:val="22"/>
                <w:szCs w:val="22"/>
              </w:rPr>
              <w:t>:</w:t>
            </w:r>
            <w:r w:rsidR="00970A71" w:rsidRPr="00CE2B07">
              <w:rPr>
                <w:sz w:val="22"/>
                <w:szCs w:val="22"/>
              </w:rPr>
              <w:t xml:space="preserve"> _________________________________</w:t>
            </w:r>
          </w:p>
          <w:p w:rsidR="007B2111" w:rsidRPr="00CE2B07" w:rsidRDefault="00CD0E7F" w:rsidP="003120A0">
            <w:pPr>
              <w:spacing w:before="120"/>
              <w:rPr>
                <w:sz w:val="19"/>
              </w:rPr>
            </w:pP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="00B64354" w:rsidRPr="00CE2B07">
              <w:rPr>
                <w:sz w:val="19"/>
                <w:u w:val="single"/>
              </w:rPr>
              <w:tab/>
            </w:r>
          </w:p>
          <w:p w:rsidR="007B2111" w:rsidRPr="00CE2B07" w:rsidRDefault="007B2111">
            <w:pPr>
              <w:rPr>
                <w:sz w:val="19"/>
              </w:rPr>
            </w:pPr>
            <w:r w:rsidRPr="00CE2B07">
              <w:rPr>
                <w:sz w:val="19"/>
              </w:rPr>
              <w:t>(наименование и адрес получателя)</w:t>
            </w:r>
          </w:p>
        </w:tc>
        <w:tc>
          <w:tcPr>
            <w:tcW w:w="5953" w:type="dxa"/>
            <w:gridSpan w:val="2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3261" w:type="dxa"/>
          </w:tcPr>
          <w:p w:rsidR="007B2111" w:rsidRPr="00CE2B07" w:rsidRDefault="00460B35" w:rsidP="00200B1C">
            <w:pPr>
              <w:ind w:left="601"/>
              <w:jc w:val="left"/>
              <w:rPr>
                <w:sz w:val="24"/>
                <w:szCs w:val="24"/>
              </w:rPr>
            </w:pPr>
            <w:r w:rsidRPr="00CE2B07">
              <w:rPr>
                <w:sz w:val="24"/>
                <w:szCs w:val="24"/>
              </w:rPr>
              <w:t>Приложение № </w:t>
            </w:r>
            <w:r w:rsidR="007B2111" w:rsidRPr="00CE2B07">
              <w:rPr>
                <w:sz w:val="24"/>
                <w:szCs w:val="24"/>
              </w:rPr>
              <w:t>1</w:t>
            </w:r>
          </w:p>
          <w:p w:rsidR="007B2111" w:rsidRPr="00CE2B07" w:rsidRDefault="007B2111" w:rsidP="00200B1C">
            <w:pPr>
              <w:ind w:left="601"/>
              <w:jc w:val="left"/>
              <w:rPr>
                <w:sz w:val="24"/>
                <w:szCs w:val="24"/>
              </w:rPr>
            </w:pPr>
            <w:r w:rsidRPr="00CE2B07">
              <w:rPr>
                <w:sz w:val="24"/>
                <w:szCs w:val="24"/>
              </w:rPr>
              <w:t>к</w:t>
            </w:r>
            <w:r w:rsidR="00CD0E7F" w:rsidRPr="00CE2B07">
              <w:rPr>
                <w:sz w:val="24"/>
                <w:szCs w:val="24"/>
              </w:rPr>
              <w:t xml:space="preserve"> </w:t>
            </w:r>
            <w:r w:rsidRPr="00CE2B07">
              <w:rPr>
                <w:sz w:val="24"/>
                <w:szCs w:val="24"/>
              </w:rPr>
              <w:t>приказу</w:t>
            </w:r>
            <w:r w:rsidR="00CD0E7F" w:rsidRPr="00CE2B07">
              <w:rPr>
                <w:sz w:val="24"/>
                <w:szCs w:val="24"/>
              </w:rPr>
              <w:t xml:space="preserve"> </w:t>
            </w:r>
            <w:r w:rsidR="006E0826" w:rsidRPr="00CE2B07">
              <w:rPr>
                <w:sz w:val="24"/>
                <w:szCs w:val="24"/>
              </w:rPr>
              <w:t>МВД России</w:t>
            </w:r>
          </w:p>
          <w:p w:rsidR="007B2111" w:rsidRPr="00CE2B07" w:rsidRDefault="007B2111" w:rsidP="00DC13A7">
            <w:pPr>
              <w:tabs>
                <w:tab w:val="left" w:pos="1310"/>
                <w:tab w:val="left" w:pos="1735"/>
              </w:tabs>
              <w:ind w:left="601"/>
              <w:jc w:val="left"/>
              <w:rPr>
                <w:szCs w:val="28"/>
              </w:rPr>
            </w:pPr>
            <w:r w:rsidRPr="00CE2B07">
              <w:rPr>
                <w:sz w:val="24"/>
                <w:szCs w:val="24"/>
              </w:rPr>
              <w:t>от</w:t>
            </w:r>
            <w:r w:rsidR="006E3CCA">
              <w:rPr>
                <w:sz w:val="24"/>
                <w:szCs w:val="24"/>
              </w:rPr>
              <w:t xml:space="preserve"> 16</w:t>
            </w:r>
            <w:r w:rsidR="00AC3329" w:rsidRPr="00CE2B07">
              <w:rPr>
                <w:sz w:val="24"/>
                <w:szCs w:val="24"/>
              </w:rPr>
              <w:t>.</w:t>
            </w:r>
            <w:r w:rsidR="00F060E8" w:rsidRPr="00CE2B07">
              <w:rPr>
                <w:sz w:val="24"/>
                <w:szCs w:val="24"/>
              </w:rPr>
              <w:t>05</w:t>
            </w:r>
            <w:r w:rsidR="00E20799" w:rsidRPr="00CE2B07">
              <w:rPr>
                <w:sz w:val="24"/>
                <w:szCs w:val="24"/>
              </w:rPr>
              <w:t>.201</w:t>
            </w:r>
            <w:r w:rsidR="00C43F90" w:rsidRPr="00CE2B07">
              <w:rPr>
                <w:sz w:val="24"/>
                <w:szCs w:val="24"/>
              </w:rPr>
              <w:t>6</w:t>
            </w:r>
            <w:r w:rsidRPr="00CE2B07">
              <w:rPr>
                <w:sz w:val="24"/>
                <w:szCs w:val="24"/>
              </w:rPr>
              <w:t xml:space="preserve"> </w:t>
            </w:r>
            <w:r w:rsidR="00C81765" w:rsidRPr="00CE2B07">
              <w:rPr>
                <w:sz w:val="24"/>
                <w:szCs w:val="24"/>
              </w:rPr>
              <w:t>№</w:t>
            </w:r>
            <w:r w:rsidR="006E3CCA">
              <w:rPr>
                <w:sz w:val="24"/>
                <w:szCs w:val="24"/>
              </w:rPr>
              <w:t> </w:t>
            </w:r>
            <w:r w:rsidR="006E3CCA" w:rsidRPr="006E3CCA">
              <w:rPr>
                <w:sz w:val="24"/>
                <w:szCs w:val="24"/>
              </w:rPr>
              <w:t>250</w:t>
            </w:r>
          </w:p>
        </w:tc>
      </w:tr>
      <w:tr w:rsidR="007B2111" w:rsidRPr="00CE2B07" w:rsidTr="00DC13A7">
        <w:trPr>
          <w:trHeight w:val="412"/>
        </w:trPr>
        <w:tc>
          <w:tcPr>
            <w:tcW w:w="6062" w:type="dxa"/>
          </w:tcPr>
          <w:p w:rsidR="00970A71" w:rsidRPr="00CE2B07" w:rsidRDefault="00970A71" w:rsidP="00200B1C">
            <w:pPr>
              <w:jc w:val="left"/>
              <w:rPr>
                <w:sz w:val="20"/>
              </w:rPr>
            </w:pPr>
          </w:p>
          <w:p w:rsidR="007B2111" w:rsidRPr="00CE2B07" w:rsidRDefault="007B2111" w:rsidP="00200B1C">
            <w:pPr>
              <w:jc w:val="left"/>
              <w:rPr>
                <w:sz w:val="20"/>
              </w:rPr>
            </w:pPr>
            <w:r w:rsidRPr="00CE2B07">
              <w:rPr>
                <w:sz w:val="20"/>
              </w:rPr>
              <w:t>Кем представляется</w:t>
            </w:r>
            <w:r w:rsidR="00460B35" w:rsidRPr="00CE2B07">
              <w:rPr>
                <w:sz w:val="20"/>
              </w:rPr>
              <w:t>:</w:t>
            </w:r>
            <w:r w:rsidR="00970A71" w:rsidRPr="00CE2B07">
              <w:rPr>
                <w:sz w:val="20"/>
              </w:rPr>
              <w:t xml:space="preserve"> ________________________________________</w:t>
            </w:r>
          </w:p>
        </w:tc>
        <w:tc>
          <w:tcPr>
            <w:tcW w:w="3118" w:type="dxa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B2111" w:rsidRPr="00CE2B07" w:rsidRDefault="0000470B" w:rsidP="00BA155D">
            <w:pPr>
              <w:jc w:val="both"/>
              <w:rPr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 xml:space="preserve">Форма </w:t>
            </w:r>
            <w:r w:rsidR="00A71C91" w:rsidRPr="00CE2B07">
              <w:rPr>
                <w:b/>
                <w:sz w:val="24"/>
                <w:szCs w:val="24"/>
              </w:rPr>
              <w:t>«</w:t>
            </w:r>
            <w:r w:rsidRPr="00CE2B07">
              <w:rPr>
                <w:b/>
                <w:sz w:val="24"/>
                <w:szCs w:val="24"/>
              </w:rPr>
              <w:t>Право</w:t>
            </w:r>
            <w:r w:rsidR="00A71C91" w:rsidRPr="00CE2B07">
              <w:rPr>
                <w:b/>
                <w:sz w:val="24"/>
                <w:szCs w:val="24"/>
              </w:rPr>
              <w:t>»</w:t>
            </w:r>
          </w:p>
        </w:tc>
      </w:tr>
      <w:tr w:rsidR="007B2111" w:rsidRPr="00CE2B07" w:rsidTr="00DC13A7">
        <w:trPr>
          <w:trHeight w:val="1417"/>
        </w:trPr>
        <w:tc>
          <w:tcPr>
            <w:tcW w:w="6062" w:type="dxa"/>
          </w:tcPr>
          <w:p w:rsidR="00970A71" w:rsidRPr="00CE2B07" w:rsidRDefault="00970A71" w:rsidP="00B64354">
            <w:pPr>
              <w:rPr>
                <w:sz w:val="19"/>
                <w:u w:val="single"/>
              </w:rPr>
            </w:pPr>
          </w:p>
          <w:p w:rsidR="00B64354" w:rsidRPr="00CE2B07" w:rsidRDefault="00B64354" w:rsidP="00B64354">
            <w:pPr>
              <w:rPr>
                <w:sz w:val="19"/>
              </w:rPr>
            </w:pP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</w:p>
          <w:p w:rsidR="007B2111" w:rsidRPr="00CE2B07" w:rsidRDefault="007B2111" w:rsidP="00B64354">
            <w:pPr>
              <w:pStyle w:val="a4"/>
              <w:jc w:val="center"/>
              <w:rPr>
                <w:sz w:val="19"/>
              </w:rPr>
            </w:pPr>
            <w:r w:rsidRPr="00CE2B07">
              <w:rPr>
                <w:sz w:val="19"/>
              </w:rPr>
              <w:t>(наименование и адрес отправителя)</w:t>
            </w:r>
          </w:p>
        </w:tc>
        <w:tc>
          <w:tcPr>
            <w:tcW w:w="3118" w:type="dxa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</w:tcPr>
          <w:p w:rsidR="007B2111" w:rsidRPr="00CE2B07" w:rsidRDefault="009A64E9" w:rsidP="00987282">
            <w:pPr>
              <w:spacing w:line="180" w:lineRule="exact"/>
              <w:jc w:val="both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Полугодовая</w:t>
            </w:r>
          </w:p>
          <w:p w:rsidR="007B2111" w:rsidRPr="00CE2B07" w:rsidRDefault="007B2111" w:rsidP="00151B8C">
            <w:pPr>
              <w:spacing w:line="180" w:lineRule="exact"/>
              <w:jc w:val="both"/>
              <w:rPr>
                <w:b/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 xml:space="preserve">Представляют: </w:t>
            </w:r>
            <w:r w:rsidR="00E20799" w:rsidRPr="00CE2B07">
              <w:rPr>
                <w:spacing w:val="-4"/>
                <w:sz w:val="20"/>
              </w:rPr>
              <w:t xml:space="preserve">подразделения центрального аппарата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Pr="00CE2B07">
              <w:rPr>
                <w:spacing w:val="-4"/>
                <w:sz w:val="20"/>
              </w:rPr>
              <w:t xml:space="preserve">, </w:t>
            </w:r>
            <w:r w:rsidR="00E20799" w:rsidRPr="00CE2B07">
              <w:rPr>
                <w:spacing w:val="-4"/>
                <w:sz w:val="20"/>
              </w:rPr>
              <w:t xml:space="preserve">территориальные органы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20799" w:rsidRPr="00CE2B07">
              <w:rPr>
                <w:spacing w:val="-4"/>
                <w:sz w:val="20"/>
              </w:rPr>
              <w:t xml:space="preserve"> на окружном</w:t>
            </w:r>
            <w:r w:rsidRPr="00CE2B07">
              <w:rPr>
                <w:spacing w:val="-4"/>
                <w:sz w:val="20"/>
              </w:rPr>
              <w:t xml:space="preserve">, </w:t>
            </w:r>
            <w:r w:rsidR="00E20799" w:rsidRPr="00CE2B07">
              <w:rPr>
                <w:spacing w:val="-4"/>
                <w:sz w:val="20"/>
              </w:rPr>
              <w:t>межрегиональном</w:t>
            </w:r>
            <w:r w:rsidR="00200B1C" w:rsidRPr="00CE2B07">
              <w:rPr>
                <w:spacing w:val="-4"/>
                <w:sz w:val="20"/>
              </w:rPr>
              <w:t xml:space="preserve"> и</w:t>
            </w:r>
            <w:r w:rsidR="00E20799" w:rsidRPr="00CE2B07">
              <w:rPr>
                <w:spacing w:val="-4"/>
                <w:sz w:val="20"/>
              </w:rPr>
              <w:t xml:space="preserve"> региональном</w:t>
            </w:r>
            <w:r w:rsidR="00A71C91" w:rsidRPr="00CE2B07">
              <w:rPr>
                <w:spacing w:val="-4"/>
                <w:sz w:val="20"/>
              </w:rPr>
              <w:t xml:space="preserve"> </w:t>
            </w:r>
            <w:r w:rsidR="00E20799" w:rsidRPr="00CE2B07">
              <w:rPr>
                <w:spacing w:val="-4"/>
                <w:sz w:val="20"/>
              </w:rPr>
              <w:t>уровнях</w:t>
            </w:r>
            <w:r w:rsidR="003C1608" w:rsidRPr="00CE2B07">
              <w:rPr>
                <w:spacing w:val="-4"/>
                <w:sz w:val="20"/>
              </w:rPr>
              <w:t xml:space="preserve">, </w:t>
            </w:r>
            <w:r w:rsidR="009A64E9" w:rsidRPr="00CE2B07">
              <w:rPr>
                <w:spacing w:val="-4"/>
                <w:sz w:val="20"/>
              </w:rPr>
              <w:t>образовательные</w:t>
            </w:r>
            <w:r w:rsidR="00B4445D" w:rsidRPr="00CE2B07">
              <w:rPr>
                <w:spacing w:val="-4"/>
                <w:sz w:val="20"/>
              </w:rPr>
              <w:t>,</w:t>
            </w:r>
            <w:r w:rsidR="0003776D" w:rsidRPr="00CE2B07">
              <w:rPr>
                <w:spacing w:val="-4"/>
                <w:sz w:val="20"/>
              </w:rPr>
              <w:t xml:space="preserve"> </w:t>
            </w:r>
            <w:r w:rsidR="002B5E8F" w:rsidRPr="00CE2B07">
              <w:rPr>
                <w:spacing w:val="-4"/>
                <w:sz w:val="20"/>
              </w:rPr>
              <w:t>научные</w:t>
            </w:r>
            <w:r w:rsidR="00291E4E" w:rsidRPr="00CE2B07">
              <w:rPr>
                <w:spacing w:val="-4"/>
                <w:sz w:val="20"/>
              </w:rPr>
              <w:t xml:space="preserve"> организации</w:t>
            </w:r>
            <w:r w:rsidR="00875549" w:rsidRPr="00CE2B07">
              <w:rPr>
                <w:spacing w:val="-4"/>
                <w:sz w:val="20"/>
              </w:rPr>
              <w:t>,</w:t>
            </w:r>
            <w:r w:rsidR="00CD0E7F" w:rsidRPr="00CE2B07">
              <w:rPr>
                <w:spacing w:val="-4"/>
                <w:sz w:val="20"/>
              </w:rPr>
              <w:t xml:space="preserve"> </w:t>
            </w:r>
            <w:r w:rsidR="0058196C" w:rsidRPr="00CE2B07">
              <w:rPr>
                <w:spacing w:val="-4"/>
                <w:sz w:val="20"/>
              </w:rPr>
              <w:t>ОУМТС</w:t>
            </w:r>
            <w:r w:rsidR="009A64E9" w:rsidRPr="00CE2B07">
              <w:rPr>
                <w:spacing w:val="-4"/>
                <w:sz w:val="20"/>
              </w:rPr>
              <w:t xml:space="preserve"> системы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9A64E9" w:rsidRPr="00CE2B07">
              <w:rPr>
                <w:spacing w:val="-4"/>
                <w:sz w:val="20"/>
              </w:rPr>
              <w:t xml:space="preserve">, иные организации и подразделения, созданные для выполнения задач и осуществления полномочий, возложенных на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F25C5" w:rsidRPr="00CE2B07">
              <w:rPr>
                <w:spacing w:val="-4"/>
                <w:sz w:val="20"/>
              </w:rPr>
              <w:t>,</w:t>
            </w:r>
            <w:r w:rsidR="00460B35" w:rsidRPr="00CE2B07">
              <w:rPr>
                <w:spacing w:val="-4"/>
                <w:sz w:val="20"/>
              </w:rPr>
              <w:t xml:space="preserve"> </w:t>
            </w:r>
            <w:r w:rsidRPr="00CE2B07">
              <w:rPr>
                <w:spacing w:val="-4"/>
                <w:sz w:val="20"/>
              </w:rPr>
              <w:t xml:space="preserve">по </w:t>
            </w:r>
            <w:r w:rsidR="00A71C91" w:rsidRPr="00CE2B07">
              <w:rPr>
                <w:spacing w:val="-4"/>
                <w:sz w:val="20"/>
              </w:rPr>
              <w:t xml:space="preserve">ИМТС </w:t>
            </w:r>
            <w:r w:rsidRPr="00CE2B07">
              <w:rPr>
                <w:spacing w:val="-4"/>
                <w:sz w:val="20"/>
              </w:rPr>
              <w:t xml:space="preserve">в </w:t>
            </w:r>
            <w:r w:rsidR="00E20799" w:rsidRPr="00CE2B07">
              <w:rPr>
                <w:spacing w:val="-4"/>
                <w:sz w:val="20"/>
              </w:rPr>
              <w:t>Ф</w:t>
            </w:r>
            <w:r w:rsidR="00B64EA6" w:rsidRPr="00CE2B07">
              <w:rPr>
                <w:spacing w:val="-4"/>
                <w:sz w:val="20"/>
              </w:rPr>
              <w:t>К</w:t>
            </w:r>
            <w:r w:rsidR="00E20799" w:rsidRPr="00CE2B07">
              <w:rPr>
                <w:spacing w:val="-4"/>
                <w:sz w:val="20"/>
              </w:rPr>
              <w:t>У «</w:t>
            </w:r>
            <w:r w:rsidRPr="00CE2B07">
              <w:rPr>
                <w:spacing w:val="-4"/>
                <w:sz w:val="20"/>
              </w:rPr>
              <w:t>ГИАЦ</w:t>
            </w:r>
            <w:r w:rsidR="00E20799" w:rsidRPr="00CE2B07">
              <w:rPr>
                <w:spacing w:val="-4"/>
                <w:sz w:val="20"/>
              </w:rPr>
              <w:t xml:space="preserve">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20799" w:rsidRPr="00CE2B07">
              <w:rPr>
                <w:spacing w:val="-4"/>
                <w:sz w:val="20"/>
              </w:rPr>
              <w:t>»</w:t>
            </w:r>
            <w:r w:rsidRPr="00CE2B07">
              <w:rPr>
                <w:spacing w:val="-4"/>
                <w:sz w:val="20"/>
              </w:rPr>
              <w:t xml:space="preserve"> </w:t>
            </w:r>
            <w:r w:rsidR="00CD0E7F" w:rsidRPr="00CE2B07">
              <w:rPr>
                <w:spacing w:val="-4"/>
                <w:sz w:val="20"/>
              </w:rPr>
              <w:t xml:space="preserve">и </w:t>
            </w:r>
            <w:r w:rsidR="00E20799" w:rsidRPr="00CE2B07">
              <w:rPr>
                <w:spacing w:val="-4"/>
                <w:sz w:val="20"/>
              </w:rPr>
              <w:t>Д</w:t>
            </w:r>
            <w:r w:rsidR="00CD0E7F" w:rsidRPr="00CE2B07">
              <w:rPr>
                <w:spacing w:val="-4"/>
                <w:sz w:val="20"/>
              </w:rPr>
              <w:t xml:space="preserve">ПД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Pr="00CE2B07">
              <w:rPr>
                <w:spacing w:val="-4"/>
                <w:sz w:val="20"/>
              </w:rPr>
              <w:t xml:space="preserve"> к</w:t>
            </w:r>
            <w:r w:rsidR="003C1608" w:rsidRPr="00CE2B07">
              <w:rPr>
                <w:spacing w:val="-4"/>
                <w:sz w:val="20"/>
              </w:rPr>
              <w:t xml:space="preserve"> </w:t>
            </w:r>
            <w:r w:rsidR="00B52FEC" w:rsidRPr="00CE2B07">
              <w:rPr>
                <w:spacing w:val="-4"/>
                <w:sz w:val="20"/>
              </w:rPr>
              <w:t>15</w:t>
            </w:r>
            <w:r w:rsidR="00A71C91" w:rsidRPr="00CE2B07">
              <w:rPr>
                <w:spacing w:val="-4"/>
                <w:sz w:val="20"/>
              </w:rPr>
              <w:t xml:space="preserve"> числу месяца, следующего за</w:t>
            </w:r>
            <w:r w:rsidR="00BA155D" w:rsidRPr="00CE2B07">
              <w:rPr>
                <w:spacing w:val="-4"/>
                <w:sz w:val="20"/>
              </w:rPr>
              <w:t xml:space="preserve"> </w:t>
            </w:r>
            <w:r w:rsidRPr="00CE2B07">
              <w:rPr>
                <w:spacing w:val="-4"/>
                <w:sz w:val="20"/>
              </w:rPr>
              <w:t>отчетным периодом</w:t>
            </w:r>
          </w:p>
        </w:tc>
      </w:tr>
    </w:tbl>
    <w:p w:rsidR="0058196C" w:rsidRPr="00CE2B07" w:rsidRDefault="0058196C" w:rsidP="00875549">
      <w:pPr>
        <w:ind w:right="-30"/>
        <w:rPr>
          <w:b/>
          <w:sz w:val="8"/>
          <w:szCs w:val="8"/>
        </w:rPr>
      </w:pPr>
    </w:p>
    <w:p w:rsidR="0007437A" w:rsidRPr="00CE2B07" w:rsidRDefault="0007437A" w:rsidP="00875549">
      <w:pPr>
        <w:ind w:right="-30"/>
        <w:rPr>
          <w:b/>
          <w:sz w:val="24"/>
          <w:szCs w:val="24"/>
        </w:rPr>
      </w:pPr>
    </w:p>
    <w:p w:rsidR="007B2111" w:rsidRPr="00CE2B07" w:rsidRDefault="007B2111" w:rsidP="00875549">
      <w:pPr>
        <w:ind w:right="-30"/>
        <w:rPr>
          <w:b/>
          <w:szCs w:val="24"/>
        </w:rPr>
      </w:pPr>
      <w:r w:rsidRPr="00CE2B07">
        <w:rPr>
          <w:b/>
          <w:szCs w:val="24"/>
        </w:rPr>
        <w:t>ОТЧЕТ</w:t>
      </w:r>
    </w:p>
    <w:p w:rsidR="00DD73CA" w:rsidRPr="00CE2B07" w:rsidRDefault="007B2111" w:rsidP="00875549">
      <w:pPr>
        <w:ind w:right="-30"/>
        <w:rPr>
          <w:b/>
          <w:szCs w:val="24"/>
        </w:rPr>
      </w:pPr>
      <w:r w:rsidRPr="00CE2B07">
        <w:rPr>
          <w:b/>
          <w:szCs w:val="24"/>
        </w:rPr>
        <w:t xml:space="preserve">о состоянии правовой работы в </w:t>
      </w:r>
      <w:r w:rsidR="003C6C57" w:rsidRPr="00CE2B07">
        <w:rPr>
          <w:b/>
          <w:szCs w:val="24"/>
        </w:rPr>
        <w:t xml:space="preserve">системе </w:t>
      </w:r>
      <w:r w:rsidR="003120A0" w:rsidRPr="00CE2B07">
        <w:rPr>
          <w:b/>
          <w:szCs w:val="24"/>
        </w:rPr>
        <w:t>Министерства внутренних дел Российской Федерации</w:t>
      </w:r>
    </w:p>
    <w:p w:rsidR="007B2111" w:rsidRPr="00CE2B07" w:rsidRDefault="007B2111" w:rsidP="00875549">
      <w:pPr>
        <w:ind w:right="-30"/>
        <w:rPr>
          <w:b/>
        </w:rPr>
      </w:pPr>
      <w:r w:rsidRPr="00CE2B07">
        <w:rPr>
          <w:b/>
        </w:rPr>
        <w:t>за</w:t>
      </w:r>
      <w:r w:rsidR="005E581C" w:rsidRPr="00CE2B07">
        <w:rPr>
          <w:b/>
        </w:rPr>
        <w:t xml:space="preserve"> </w:t>
      </w:r>
      <w:r w:rsidR="00CD0E7F" w:rsidRPr="00CE2B07">
        <w:rPr>
          <w:u w:val="single"/>
        </w:rPr>
        <w:tab/>
      </w:r>
      <w:r w:rsidR="00CD0E7F" w:rsidRPr="00CE2B07">
        <w:rPr>
          <w:u w:val="single"/>
        </w:rPr>
        <w:tab/>
      </w:r>
      <w:r w:rsidR="00DB3ED3" w:rsidRPr="00CE2B07">
        <w:rPr>
          <w:u w:val="single"/>
        </w:rPr>
        <w:tab/>
      </w:r>
      <w:r w:rsidR="00C979E2" w:rsidRPr="00CE2B07">
        <w:rPr>
          <w:u w:val="single"/>
        </w:rPr>
        <w:tab/>
      </w:r>
      <w:r w:rsidR="00F060E8" w:rsidRPr="00CE2B07">
        <w:rPr>
          <w:u w:val="single"/>
        </w:rPr>
        <w:tab/>
      </w:r>
      <w:r w:rsidR="00DB3ED3" w:rsidRPr="00CE2B07">
        <w:rPr>
          <w:b/>
        </w:rPr>
        <w:t xml:space="preserve"> </w:t>
      </w:r>
      <w:r w:rsidR="00085DBB" w:rsidRPr="00CE2B07">
        <w:rPr>
          <w:b/>
        </w:rPr>
        <w:t>20</w:t>
      </w:r>
      <w:r w:rsidR="00DB3ED3" w:rsidRPr="00CE2B07">
        <w:rPr>
          <w:b/>
        </w:rPr>
        <w:t>__ г.</w:t>
      </w:r>
    </w:p>
    <w:p w:rsidR="007B2111" w:rsidRPr="00CE2B07" w:rsidRDefault="005034C8" w:rsidP="00875549">
      <w:pPr>
        <w:ind w:right="-30"/>
        <w:rPr>
          <w:sz w:val="20"/>
        </w:rPr>
      </w:pPr>
      <w:r w:rsidRPr="00CE2B07">
        <w:rPr>
          <w:sz w:val="20"/>
        </w:rPr>
        <w:t>(</w:t>
      </w:r>
      <w:r w:rsidR="00460B35" w:rsidRPr="00CE2B07">
        <w:rPr>
          <w:sz w:val="20"/>
        </w:rPr>
        <w:t xml:space="preserve">с </w:t>
      </w:r>
      <w:r w:rsidRPr="00CE2B07">
        <w:rPr>
          <w:sz w:val="20"/>
        </w:rPr>
        <w:t>нарастающим итогом)</w:t>
      </w:r>
    </w:p>
    <w:p w:rsidR="00DC13A7" w:rsidRPr="00CE2B07" w:rsidRDefault="00DC13A7" w:rsidP="00875549">
      <w:pPr>
        <w:ind w:right="-30"/>
        <w:rPr>
          <w:szCs w:val="28"/>
        </w:rPr>
      </w:pPr>
    </w:p>
    <w:p w:rsidR="007B2111" w:rsidRPr="00CE2B07" w:rsidRDefault="007B2111" w:rsidP="00897E42">
      <w:pPr>
        <w:pStyle w:val="5"/>
        <w:jc w:val="both"/>
        <w:rPr>
          <w:b/>
        </w:rPr>
      </w:pPr>
      <w:r w:rsidRPr="00CE2B07">
        <w:rPr>
          <w:b/>
        </w:rPr>
        <w:t>Раздел</w:t>
      </w:r>
      <w:r w:rsidR="00E63573" w:rsidRPr="00CE2B07">
        <w:rPr>
          <w:b/>
        </w:rPr>
        <w:t> </w:t>
      </w:r>
      <w:r w:rsidRPr="00CE2B07">
        <w:rPr>
          <w:b/>
          <w:lang w:val="en-US"/>
        </w:rPr>
        <w:t>I</w:t>
      </w:r>
      <w:r w:rsidRPr="00CE2B07">
        <w:rPr>
          <w:b/>
        </w:rPr>
        <w:t>.</w:t>
      </w:r>
      <w:r w:rsidR="00E63573" w:rsidRPr="00CE2B07">
        <w:rPr>
          <w:b/>
        </w:rPr>
        <w:t> </w:t>
      </w:r>
      <w:r w:rsidRPr="00CE2B07">
        <w:rPr>
          <w:b/>
        </w:rPr>
        <w:t>Сведения</w:t>
      </w:r>
      <w:r w:rsidR="009C22B0" w:rsidRPr="00CE2B07">
        <w:rPr>
          <w:b/>
        </w:rPr>
        <w:t xml:space="preserve"> об организации правовой работы</w:t>
      </w:r>
    </w:p>
    <w:p w:rsidR="007B2111" w:rsidRPr="00E427B6" w:rsidRDefault="007B2111">
      <w:pPr>
        <w:rPr>
          <w:sz w:val="20"/>
          <w:szCs w:val="8"/>
        </w:rPr>
      </w:pPr>
    </w:p>
    <w:tbl>
      <w:tblPr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565"/>
        <w:gridCol w:w="567"/>
        <w:gridCol w:w="237"/>
        <w:gridCol w:w="330"/>
        <w:gridCol w:w="425"/>
        <w:gridCol w:w="567"/>
        <w:gridCol w:w="150"/>
        <w:gridCol w:w="417"/>
        <w:gridCol w:w="425"/>
        <w:gridCol w:w="567"/>
        <w:gridCol w:w="567"/>
        <w:gridCol w:w="709"/>
        <w:gridCol w:w="567"/>
        <w:gridCol w:w="1143"/>
        <w:gridCol w:w="709"/>
        <w:gridCol w:w="283"/>
        <w:gridCol w:w="417"/>
        <w:gridCol w:w="567"/>
        <w:gridCol w:w="292"/>
        <w:gridCol w:w="283"/>
        <w:gridCol w:w="9"/>
        <w:gridCol w:w="1551"/>
        <w:gridCol w:w="1843"/>
        <w:gridCol w:w="1843"/>
      </w:tblGrid>
      <w:tr w:rsidR="007B2111" w:rsidRPr="00CE2B07">
        <w:trPr>
          <w:gridBefore w:val="1"/>
          <w:gridAfter w:val="3"/>
          <w:wBefore w:w="102" w:type="dxa"/>
          <w:wAfter w:w="5237" w:type="dxa"/>
          <w:cantSplit/>
        </w:trPr>
        <w:tc>
          <w:tcPr>
            <w:tcW w:w="565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  <w:gridSpan w:val="2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  <w:gridSpan w:val="2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1143" w:type="dxa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  <w:gridSpan w:val="2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</w:tr>
      <w:tr w:rsidR="007B2111" w:rsidRPr="00CE2B07">
        <w:trPr>
          <w:gridBefore w:val="1"/>
          <w:gridAfter w:val="4"/>
          <w:wBefore w:w="102" w:type="dxa"/>
          <w:wAfter w:w="5246" w:type="dxa"/>
          <w:cantSplit/>
        </w:trPr>
        <w:tc>
          <w:tcPr>
            <w:tcW w:w="1699" w:type="dxa"/>
            <w:gridSpan w:val="4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2111" w:rsidRPr="00CE2B07" w:rsidRDefault="007B2111" w:rsidP="009547A3">
            <w:pPr>
              <w:spacing w:after="120"/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</w:t>
            </w:r>
            <w:r w:rsidR="00CD0E7F" w:rsidRPr="00CE2B07">
              <w:rPr>
                <w:spacing w:val="-4"/>
                <w:sz w:val="20"/>
              </w:rPr>
              <w:t xml:space="preserve"> </w:t>
            </w:r>
            <w:r w:rsidR="009547A3" w:rsidRPr="00CE2B07">
              <w:rPr>
                <w:spacing w:val="-4"/>
                <w:sz w:val="20"/>
              </w:rPr>
              <w:t>органа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346"/>
        </w:trPr>
        <w:tc>
          <w:tcPr>
            <w:tcW w:w="7338" w:type="dxa"/>
            <w:gridSpan w:val="1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B972BD">
            <w:pPr>
              <w:ind w:left="-142" w:right="-30"/>
              <w:rPr>
                <w:b/>
                <w:sz w:val="16"/>
                <w:szCs w:val="16"/>
              </w:rPr>
            </w:pPr>
            <w:r>
              <w:rPr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35560</wp:posOffset>
                      </wp:positionV>
                      <wp:extent cx="0" cy="0"/>
                      <wp:effectExtent l="0" t="0" r="0" b="0"/>
                      <wp:wrapNone/>
                      <wp:docPr id="4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C8FA6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05pt,2.8pt" to="1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0J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VE2Ca3pjCvAY632NhRHL+rF7DT97pDS64aoI48UX68G4rIQkbwJCRtnIMGh+6IZ+JCT17FP&#10;l9q2ARI6gC5xHNf7OPjFI9of0uE0IcUQYqzzn7luUTBKLIFuhCTnnfOBAikGl5BB6a2QMs5ZKtSV&#10;eDGdTGOA01KwcBncnD0e1tKiMwlKiV+sB24e3aw+KRbBGk7Y5mZ7ImRvQ3KpAh4UAXRuVi+FH4t0&#10;sZlv5vkon8w2ozytqtGn7TofzbbZx2n1oVqvq+xnoJblRSMY4yqwG2SZ5X839tsD6QV1F+a9Dclb&#10;9NgvIDv8I+k4xTC4XgIHza57O0wXlBidb68mSP1xD/bj2179AgAA//8DAFBLAwQUAAYACAAAACEA&#10;TzaTXNcAAAAFAQAADwAAAGRycy9kb3ducmV2LnhtbEyOwU7DMBBE70j8g7VIXCpqtxVVFbKpEJAb&#10;Fwqo1228JBHxOo3dNvD1mF7g+DSjmZevR9epIw+h9YIwmxpQLJW3rdQIb6/lzQpUiCSWOi+M8MUB&#10;1sXlRU6Z9Sd54eMm1iqNSMgIoYmxz7QOVcOOwtT3LCn78IOjmHCotR3olMZdp+fGLLWjVtJDQz0/&#10;NFx9bg4OIZTvvC+/J9XEbBe15/n+8fmJEK+vxvs7UJHH+FeGX/2kDkVy2vmD2KA6hIWZpSbC7RJU&#10;is+4O6Mucv3fvvgBAAD//wMAUEsBAi0AFAAGAAgAAAAhALaDOJL+AAAA4QEAABMAAAAAAAAAAAAA&#10;AAAAAAAAAFtDb250ZW50X1R5cGVzXS54bWxQSwECLQAUAAYACAAAACEAOP0h/9YAAACUAQAACwAA&#10;AAAAAAAAAAAAAAAvAQAAX3JlbHMvLnJlbHNQSwECLQAUAAYACAAAACEA0ZXdCQwCAAAjBAAADgAA&#10;AAAAAAAAAAAAAAAuAgAAZHJzL2Uyb0RvYy54bWxQSwECLQAUAAYACAAAACEATzaTXNcAAAAFAQAA&#10;DwAAAAAAAAAAAAAAAABmBAAAZHJzL2Rvd25yZXYueG1sUEsFBgAAAAAEAAQA8wAAAGoFAAAAAA==&#10;" o:allowincell="f"/>
                  </w:pict>
                </mc:Fallback>
              </mc:AlternateConten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0C3F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5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25CDD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 том числе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746"/>
        </w:trPr>
        <w:tc>
          <w:tcPr>
            <w:tcW w:w="7338" w:type="dxa"/>
            <w:gridSpan w:val="1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left="-142" w:right="-30"/>
              <w:rPr>
                <w:noProof/>
                <w:sz w:val="23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правовое подразделение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иные структурные подразделения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территориальные органы</w:t>
            </w:r>
            <w:r w:rsidR="003A2FA0" w:rsidRPr="00CE2B07">
              <w:rPr>
                <w:b/>
                <w:sz w:val="16"/>
                <w:szCs w:val="16"/>
              </w:rPr>
              <w:t xml:space="preserve"> МВД России на районном уровне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75"/>
        </w:trPr>
        <w:tc>
          <w:tcPr>
            <w:tcW w:w="733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left="-142"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</w:tr>
      <w:tr w:rsidR="004E02FC" w:rsidRPr="00CE2B07" w:rsidTr="001555EE">
        <w:trPr>
          <w:cantSplit/>
          <w:trHeight w:val="567"/>
        </w:trPr>
        <w:tc>
          <w:tcPr>
            <w:tcW w:w="294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2FC" w:rsidRPr="00CE2B07" w:rsidRDefault="004E02FC" w:rsidP="001E6AFD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Численность правовых подразделений</w:t>
            </w:r>
          </w:p>
        </w:tc>
        <w:tc>
          <w:tcPr>
            <w:tcW w:w="439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62263">
            <w:pPr>
              <w:ind w:right="-28"/>
              <w:jc w:val="left"/>
              <w:rPr>
                <w:sz w:val="16"/>
              </w:rPr>
            </w:pPr>
            <w:r w:rsidRPr="00CE2B07">
              <w:rPr>
                <w:sz w:val="16"/>
              </w:rPr>
              <w:t>штатная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</w:tr>
      <w:tr w:rsidR="004E02FC" w:rsidRPr="00CE2B07" w:rsidTr="001555EE">
        <w:trPr>
          <w:cantSplit/>
          <w:trHeight w:val="567"/>
        </w:trPr>
        <w:tc>
          <w:tcPr>
            <w:tcW w:w="2943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E02FC" w:rsidRPr="00CE2B07" w:rsidRDefault="004E02FC" w:rsidP="00D62263">
            <w:pPr>
              <w:ind w:right="-28"/>
              <w:jc w:val="left"/>
              <w:rPr>
                <w:sz w:val="16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802972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замещенная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1512A2" w:rsidP="00AD6723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</w:tr>
      <w:tr w:rsidR="004E02FC" w:rsidRPr="00CE2B07" w:rsidTr="001555E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67"/>
        </w:trPr>
        <w:tc>
          <w:tcPr>
            <w:tcW w:w="7338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28"/>
              <w:jc w:val="both"/>
              <w:rPr>
                <w:spacing w:val="-2"/>
                <w:sz w:val="16"/>
              </w:rPr>
            </w:pPr>
            <w:r w:rsidRPr="00CE2B07">
              <w:rPr>
                <w:sz w:val="16"/>
              </w:rPr>
              <w:t>Проведено коллегий, семинаров, совещаний по вопросам правовой работы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1512A2" w:rsidP="00DE021E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</w:tr>
      <w:tr w:rsidR="004E02FC" w:rsidRPr="00CE2B07" w:rsidTr="001555E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67"/>
        </w:trPr>
        <w:tc>
          <w:tcPr>
            <w:tcW w:w="147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2FC" w:rsidRPr="00CE2B07" w:rsidRDefault="004E02FC" w:rsidP="00427C35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586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28"/>
              <w:jc w:val="both"/>
              <w:rPr>
                <w:spacing w:val="-2"/>
                <w:sz w:val="16"/>
              </w:rPr>
            </w:pPr>
            <w:r w:rsidRPr="00CE2B07">
              <w:rPr>
                <w:sz w:val="16"/>
              </w:rPr>
              <w:t>коллегий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1512A2" w:rsidP="00DE021E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r w:rsidRPr="00CE2B07">
              <w:rPr>
                <w:b/>
                <w:sz w:val="24"/>
                <w:szCs w:val="24"/>
              </w:rPr>
              <w:t>0</w:t>
            </w:r>
          </w:p>
        </w:tc>
      </w:tr>
    </w:tbl>
    <w:p w:rsidR="007B2111" w:rsidRPr="00CE2B07" w:rsidRDefault="00987C28" w:rsidP="00B91722">
      <w:pPr>
        <w:jc w:val="both"/>
        <w:rPr>
          <w:b/>
          <w:sz w:val="24"/>
        </w:rPr>
      </w:pPr>
      <w:r w:rsidRPr="00CE2B07">
        <w:rPr>
          <w:b/>
          <w:sz w:val="24"/>
        </w:rPr>
        <w:br w:type="page"/>
      </w:r>
      <w:r w:rsidR="00E63573" w:rsidRPr="00CE2B07">
        <w:rPr>
          <w:b/>
          <w:sz w:val="24"/>
        </w:rPr>
        <w:lastRenderedPageBreak/>
        <w:t>Раздел </w:t>
      </w:r>
      <w:r w:rsidR="007B2111" w:rsidRPr="00CE2B07">
        <w:rPr>
          <w:b/>
          <w:sz w:val="24"/>
          <w:lang w:val="en-US"/>
        </w:rPr>
        <w:t>II</w:t>
      </w:r>
      <w:r w:rsidR="00E63573" w:rsidRPr="00CE2B07">
        <w:rPr>
          <w:b/>
          <w:sz w:val="24"/>
        </w:rPr>
        <w:t>. </w:t>
      </w:r>
      <w:r w:rsidR="007B2111" w:rsidRPr="00CE2B07">
        <w:rPr>
          <w:b/>
          <w:sz w:val="24"/>
        </w:rPr>
        <w:t>Сведения о нормотворческой деятельности</w:t>
      </w:r>
      <w:r w:rsidR="00D0334D" w:rsidRPr="00CE2B07">
        <w:rPr>
          <w:b/>
          <w:sz w:val="24"/>
        </w:rPr>
        <w:t xml:space="preserve"> и правовом контроле</w:t>
      </w:r>
    </w:p>
    <w:p w:rsidR="007B2111" w:rsidRPr="00CE2B07" w:rsidRDefault="007B2111"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7B2111" w:rsidRPr="00CE2B07">
        <w:trPr>
          <w:cantSplit/>
        </w:trPr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</w:tr>
      <w:tr w:rsidR="00460B35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9547A3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7B2111" w:rsidRPr="00CE2B07" w:rsidRDefault="007B2111"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4486"/>
        <w:gridCol w:w="625"/>
        <w:gridCol w:w="850"/>
        <w:gridCol w:w="851"/>
        <w:gridCol w:w="850"/>
        <w:gridCol w:w="851"/>
        <w:gridCol w:w="885"/>
        <w:gridCol w:w="909"/>
        <w:gridCol w:w="851"/>
        <w:gridCol w:w="850"/>
        <w:gridCol w:w="851"/>
        <w:gridCol w:w="898"/>
      </w:tblGrid>
      <w:tr w:rsidR="00210F54" w:rsidRPr="00CE2B07" w:rsidTr="00685955">
        <w:trPr>
          <w:cantSplit/>
          <w:trHeight w:val="733"/>
        </w:trPr>
        <w:tc>
          <w:tcPr>
            <w:tcW w:w="54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7D0EB2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60719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210F54" w:rsidRPr="00CE2B07" w:rsidRDefault="00210F54" w:rsidP="0060719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Принято</w:t>
            </w:r>
          </w:p>
          <w:p w:rsidR="00210F54" w:rsidRPr="00CE2B07" w:rsidRDefault="00210F54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(издано, заключено, подписано)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A71" w:rsidRPr="00CE2B07" w:rsidRDefault="00970A71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Количество</w:t>
            </w:r>
          </w:p>
          <w:p w:rsidR="00210F54" w:rsidRPr="00CE2B07" w:rsidRDefault="00970A71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</w:t>
            </w:r>
            <w:r w:rsidR="00210F54" w:rsidRPr="00CE2B07">
              <w:rPr>
                <w:b/>
                <w:sz w:val="16"/>
                <w:szCs w:val="16"/>
              </w:rPr>
              <w:t>редложени</w:t>
            </w:r>
            <w:r w:rsidRPr="00CE2B07">
              <w:rPr>
                <w:b/>
                <w:sz w:val="16"/>
                <w:szCs w:val="16"/>
              </w:rPr>
              <w:t>й</w:t>
            </w:r>
          </w:p>
          <w:p w:rsidR="00210F54" w:rsidRPr="00CE2B07" w:rsidRDefault="003A2FA0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о подготовке,</w:t>
            </w:r>
          </w:p>
          <w:p w:rsidR="00210F54" w:rsidRPr="00CE2B07" w:rsidRDefault="00210F54" w:rsidP="00523D7B">
            <w:pPr>
              <w:rPr>
                <w:b/>
                <w:sz w:val="15"/>
                <w:szCs w:val="15"/>
              </w:rPr>
            </w:pPr>
            <w:r w:rsidRPr="00CE2B07">
              <w:rPr>
                <w:b/>
                <w:sz w:val="16"/>
                <w:szCs w:val="16"/>
              </w:rPr>
              <w:t>об изменении (дополнении)</w:t>
            </w:r>
          </w:p>
        </w:tc>
        <w:tc>
          <w:tcPr>
            <w:tcW w:w="8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3A2FA0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Подготовлено проектов</w:t>
            </w:r>
          </w:p>
          <w:p w:rsidR="003A2FA0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заключений, поправок и отзывов,</w:t>
            </w:r>
          </w:p>
          <w:p w:rsidR="00210F54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проведено</w:t>
            </w:r>
            <w:r w:rsidR="001555EE" w:rsidRPr="00CE2B07">
              <w:rPr>
                <w:b/>
                <w:spacing w:val="-4"/>
                <w:sz w:val="15"/>
                <w:szCs w:val="15"/>
              </w:rPr>
              <w:t xml:space="preserve"> </w:t>
            </w:r>
            <w:r w:rsidRPr="00CE2B07">
              <w:rPr>
                <w:b/>
                <w:spacing w:val="-4"/>
                <w:sz w:val="15"/>
                <w:szCs w:val="15"/>
              </w:rPr>
              <w:t>правовых экспертиз</w:t>
            </w:r>
          </w:p>
          <w:p w:rsidR="00210F54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(согласование)</w:t>
            </w:r>
          </w:p>
        </w:tc>
        <w:tc>
          <w:tcPr>
            <w:tcW w:w="34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64C14">
            <w:pPr>
              <w:ind w:left="113" w:right="113"/>
              <w:rPr>
                <w:b/>
                <w:sz w:val="18"/>
                <w:szCs w:val="18"/>
              </w:rPr>
            </w:pPr>
            <w:r w:rsidRPr="00CE2B07">
              <w:rPr>
                <w:b/>
                <w:sz w:val="18"/>
                <w:szCs w:val="18"/>
              </w:rPr>
              <w:t>Результаты</w:t>
            </w:r>
          </w:p>
          <w:p w:rsidR="00210F54" w:rsidRPr="00CE2B07" w:rsidRDefault="00210F54" w:rsidP="00717845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8"/>
                <w:szCs w:val="18"/>
              </w:rPr>
              <w:t>проведения антикоррупционн</w:t>
            </w:r>
            <w:r w:rsidR="00717845" w:rsidRPr="00CE2B07">
              <w:rPr>
                <w:b/>
                <w:sz w:val="18"/>
                <w:szCs w:val="18"/>
              </w:rPr>
              <w:t>ой</w:t>
            </w:r>
            <w:r w:rsidRPr="00CE2B07">
              <w:rPr>
                <w:b/>
                <w:sz w:val="18"/>
                <w:szCs w:val="18"/>
              </w:rPr>
              <w:t xml:space="preserve"> экспертиз</w:t>
            </w:r>
            <w:r w:rsidR="00717845" w:rsidRPr="00CE2B07">
              <w:rPr>
                <w:b/>
                <w:sz w:val="18"/>
                <w:szCs w:val="18"/>
              </w:rPr>
              <w:t>ы</w:t>
            </w:r>
          </w:p>
        </w:tc>
        <w:tc>
          <w:tcPr>
            <w:tcW w:w="8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70A71" w:rsidRPr="00CE2B07" w:rsidRDefault="00210F54" w:rsidP="00210F54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Признано недействующими</w:t>
            </w:r>
          </w:p>
          <w:p w:rsidR="00210F54" w:rsidRPr="00CE2B07" w:rsidRDefault="00210F54" w:rsidP="00210F54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(отменено)</w:t>
            </w:r>
          </w:p>
        </w:tc>
      </w:tr>
      <w:tr w:rsidR="00191EEA" w:rsidRPr="00CE2B07" w:rsidTr="00685955">
        <w:trPr>
          <w:cantSplit/>
          <w:trHeight w:val="1489"/>
        </w:trPr>
        <w:tc>
          <w:tcPr>
            <w:tcW w:w="547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9C30D4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E427B6" w:rsidRDefault="00191EEA" w:rsidP="00EF6933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в качестве</w:t>
            </w:r>
          </w:p>
          <w:p w:rsidR="00191EEA" w:rsidRPr="00CE2B07" w:rsidRDefault="00191EEA" w:rsidP="00E427B6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головного</w:t>
            </w:r>
            <w:r w:rsidR="00E427B6">
              <w:rPr>
                <w:b/>
                <w:sz w:val="14"/>
                <w:szCs w:val="14"/>
              </w:rPr>
              <w:t xml:space="preserve"> </w:t>
            </w:r>
            <w:r w:rsidRPr="00CE2B07">
              <w:rPr>
                <w:b/>
                <w:sz w:val="14"/>
                <w:szCs w:val="14"/>
              </w:rPr>
              <w:t>исполнителя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EF6933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в качестве соисполнителя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191EEA" w:rsidRPr="00CE2B07" w:rsidRDefault="00191EEA" w:rsidP="00523D7B">
            <w:pPr>
              <w:spacing w:line="120" w:lineRule="exact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направлено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523D7B">
            <w:pPr>
              <w:spacing w:line="120" w:lineRule="exact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поддержано</w:t>
            </w:r>
          </w:p>
        </w:tc>
        <w:tc>
          <w:tcPr>
            <w:tcW w:w="8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DE6513">
            <w:pPr>
              <w:spacing w:line="120" w:lineRule="exact"/>
              <w:rPr>
                <w:b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</w:t>
            </w:r>
            <w:r w:rsidR="00191EEA" w:rsidRPr="00CE2B07">
              <w:rPr>
                <w:b/>
                <w:spacing w:val="-4"/>
                <w:sz w:val="16"/>
                <w:szCs w:val="16"/>
              </w:rPr>
              <w:t>оличество</w:t>
            </w:r>
          </w:p>
          <w:p w:rsidR="00970A71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в отношении которых проведена антикоррупционная экспертиза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проектов правовых актов, в отношении которых проведена антикоррупционная экспертиза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970A71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в которых выявлены коррупциогенные факторы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проектов правовых актов, в которых выявлены коррупциогенные факторы</w:t>
            </w:r>
          </w:p>
        </w:tc>
        <w:tc>
          <w:tcPr>
            <w:tcW w:w="898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191EEA" w:rsidRPr="00CE2B07" w:rsidRDefault="00191EEA" w:rsidP="00EF6933">
            <w:pPr>
              <w:spacing w:line="80" w:lineRule="exact"/>
              <w:rPr>
                <w:b/>
                <w:sz w:val="12"/>
                <w:szCs w:val="16"/>
              </w:rPr>
            </w:pPr>
          </w:p>
        </w:tc>
      </w:tr>
      <w:tr w:rsidR="00C26724" w:rsidRPr="00CE2B07" w:rsidTr="00685955">
        <w:trPr>
          <w:cantSplit/>
          <w:trHeight w:val="273"/>
        </w:trPr>
        <w:tc>
          <w:tcPr>
            <w:tcW w:w="5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C30D4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C30D4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EC6F15" w:rsidP="00EC6F15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EC6F15" w:rsidP="00EC6F15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10</w:t>
            </w: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314065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Международные договоры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Международные документы, не являющиеся международными договорами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Федеральные законы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Указы (распоряжения) Президента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Постановления (распоряжения) Правительства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28230D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3771F">
            <w:pPr>
              <w:jc w:val="both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Законы субъект</w:t>
            </w:r>
            <w:r w:rsidR="0033771F" w:rsidRPr="00CE2B07">
              <w:rPr>
                <w:sz w:val="16"/>
                <w:szCs w:val="16"/>
              </w:rPr>
              <w:t>ов</w:t>
            </w:r>
            <w:r w:rsidRPr="00CE2B07">
              <w:rPr>
                <w:sz w:val="16"/>
                <w:szCs w:val="16"/>
              </w:rPr>
              <w:t xml:space="preserve">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D064DB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28230D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3771F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Нормативные правовые акты органов исполнительной власти субъект</w:t>
            </w:r>
            <w:r w:rsidR="0033771F" w:rsidRPr="00CE2B07">
              <w:rPr>
                <w:sz w:val="16"/>
              </w:rPr>
              <w:t>ов</w:t>
            </w:r>
            <w:r w:rsidRPr="00CE2B07">
              <w:rPr>
                <w:sz w:val="16"/>
              </w:rPr>
              <w:t xml:space="preserve">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D064DB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C0629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D064DB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Нормативные правовые акты МВД России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8254DA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</w:tr>
      <w:tr w:rsidR="005C0629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D064DB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Межведомственные нормативные правовые акты (соглашения)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8254DA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</w:tr>
      <w:tr w:rsidR="00F060E8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1D079F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Правовые акты органа,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98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EA" w:rsidRPr="00CE2B07" w:rsidRDefault="00191EEA" w:rsidP="00D064DB">
            <w:pPr>
              <w:ind w:right="-30"/>
              <w:jc w:val="left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ind w:right="-30"/>
              <w:jc w:val="both"/>
              <w:rPr>
                <w:spacing w:val="-4"/>
                <w:sz w:val="16"/>
              </w:rPr>
            </w:pPr>
            <w:r w:rsidRPr="00CE2B07">
              <w:rPr>
                <w:spacing w:val="-4"/>
                <w:sz w:val="16"/>
              </w:rPr>
              <w:t>приказы о временном отстранении от выполнения служебных обязанностей; о наложении дисциплинарного взыскания и об увольнении со службы по инициативе Министра внутренних дел Российской Федерации и уполномоченного им должностного лица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</w:tr>
      <w:tr w:rsidR="00F060E8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1D079F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Межведомственные правовые акты (соглашения) органа,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Документы по вопросам деятельности органа</w:t>
            </w:r>
            <w:r w:rsidR="001D079F" w:rsidRPr="00CE2B07">
              <w:rPr>
                <w:sz w:val="16"/>
              </w:rPr>
              <w:t>,</w:t>
            </w:r>
            <w:r w:rsidRPr="00CE2B07">
              <w:rPr>
                <w:sz w:val="16"/>
              </w:rPr>
              <w:t xml:space="preserve">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91EEA" w:rsidRPr="00CE2B07" w:rsidRDefault="00191EEA" w:rsidP="00B87AB1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проекты заключений по результатам служебных проверок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Государственные контракты, гражданско-правовые договоры, дополнительные соглашения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autoSpaceDE w:val="0"/>
              <w:autoSpaceDN w:val="0"/>
              <w:adjustRightInd w:val="0"/>
              <w:jc w:val="both"/>
              <w:rPr>
                <w:sz w:val="16"/>
              </w:rPr>
            </w:pPr>
            <w:r w:rsidRPr="00CE2B07">
              <w:rPr>
                <w:sz w:val="16"/>
              </w:rPr>
              <w:t xml:space="preserve">Документация о закупках </w:t>
            </w:r>
            <w:r w:rsidRPr="00CE2B07">
              <w:rPr>
                <w:sz w:val="16"/>
                <w:szCs w:val="16"/>
              </w:rPr>
              <w:t xml:space="preserve">товаров, работ, услуг для обеспечения </w:t>
            </w:r>
            <w:r w:rsidRPr="00CE2B07">
              <w:rPr>
                <w:sz w:val="16"/>
              </w:rPr>
              <w:t>нужд органа</w:t>
            </w:r>
            <w:r w:rsidR="001D079F" w:rsidRPr="00CE2B07">
              <w:rPr>
                <w:sz w:val="16"/>
              </w:rPr>
              <w:t>,</w:t>
            </w:r>
            <w:r w:rsidRPr="00CE2B07">
              <w:rPr>
                <w:sz w:val="16"/>
              </w:rPr>
              <w:t xml:space="preserve">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</w:tbl>
    <w:p w:rsidR="005B1BFA" w:rsidRPr="00CE2B07" w:rsidRDefault="005B1BFA" w:rsidP="00B407AC">
      <w:pPr>
        <w:rPr>
          <w:b/>
          <w:sz w:val="4"/>
          <w:szCs w:val="4"/>
        </w:rPr>
      </w:pPr>
    </w:p>
    <w:p w:rsidR="007D0EB2" w:rsidRPr="00CE2B07" w:rsidRDefault="005B1BFA" w:rsidP="00B10E13">
      <w:pPr>
        <w:jc w:val="both"/>
        <w:outlineLvl w:val="0"/>
        <w:rPr>
          <w:b/>
          <w:sz w:val="24"/>
        </w:rPr>
      </w:pPr>
      <w:r w:rsidRPr="00CE2B07">
        <w:rPr>
          <w:b/>
          <w:sz w:val="24"/>
        </w:rPr>
        <w:br w:type="page"/>
      </w:r>
      <w:r w:rsidR="007D0EB2" w:rsidRPr="00CE2B07">
        <w:rPr>
          <w:b/>
          <w:sz w:val="24"/>
        </w:rPr>
        <w:lastRenderedPageBreak/>
        <w:t xml:space="preserve">Раздел </w:t>
      </w:r>
      <w:r w:rsidR="00B10E13" w:rsidRPr="00CE2B07">
        <w:rPr>
          <w:b/>
          <w:sz w:val="24"/>
          <w:lang w:val="en-US"/>
        </w:rPr>
        <w:t>III</w:t>
      </w:r>
      <w:r w:rsidR="007D0EB2" w:rsidRPr="00CE2B07">
        <w:rPr>
          <w:b/>
          <w:sz w:val="24"/>
        </w:rPr>
        <w:t>.</w:t>
      </w:r>
      <w:r w:rsidR="00CE4202" w:rsidRPr="00CE2B07">
        <w:rPr>
          <w:b/>
          <w:sz w:val="24"/>
          <w:lang w:val="en-US"/>
        </w:rPr>
        <w:t> </w:t>
      </w:r>
      <w:r w:rsidR="007D0EB2" w:rsidRPr="00CE2B07">
        <w:rPr>
          <w:b/>
          <w:sz w:val="24"/>
        </w:rPr>
        <w:t xml:space="preserve">Сведения о </w:t>
      </w:r>
      <w:r w:rsidR="009A64E9" w:rsidRPr="00CE2B07">
        <w:rPr>
          <w:b/>
          <w:sz w:val="24"/>
        </w:rPr>
        <w:t>судебно-</w:t>
      </w:r>
      <w:r w:rsidR="007D0EB2" w:rsidRPr="00CE2B07">
        <w:rPr>
          <w:b/>
          <w:sz w:val="24"/>
        </w:rPr>
        <w:t>исковой работе</w:t>
      </w:r>
    </w:p>
    <w:p w:rsidR="00DC13A7" w:rsidRPr="00CE2B07" w:rsidRDefault="00DC13A7" w:rsidP="007D0EB2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7D0EB2" w:rsidRPr="00CE2B07">
        <w:trPr>
          <w:cantSplit/>
        </w:trPr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7D0EB2" w:rsidRPr="00CE2B07" w:rsidRDefault="005A2B3E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</w:tr>
      <w:tr w:rsidR="00460B35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9547A3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DC13A7" w:rsidRPr="00685955" w:rsidRDefault="00DC13A7" w:rsidP="007D0EB2">
      <w:pPr>
        <w:pStyle w:val="a3"/>
        <w:tabs>
          <w:tab w:val="clear" w:pos="4153"/>
          <w:tab w:val="clear" w:pos="8306"/>
        </w:tabs>
        <w:rPr>
          <w:sz w:val="16"/>
        </w:rPr>
      </w:pP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9"/>
        <w:gridCol w:w="305"/>
        <w:gridCol w:w="305"/>
        <w:gridCol w:w="2480"/>
        <w:gridCol w:w="467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C5E86" w:rsidRPr="00CE2B07" w:rsidTr="00685955">
        <w:trPr>
          <w:cantSplit/>
          <w:tblHeader/>
        </w:trPr>
        <w:tc>
          <w:tcPr>
            <w:tcW w:w="360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87862">
            <w:pPr>
              <w:tabs>
                <w:tab w:val="left" w:pos="843"/>
              </w:tabs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Предъявлено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Удовлетворено судом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Отказано судом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Заключено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мировых соглашений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Не рассмотрено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</w:tr>
      <w:tr w:rsidR="00BC5E86" w:rsidRPr="00CE2B07" w:rsidTr="00685955">
        <w:trPr>
          <w:cantSplit/>
          <w:tblHeader/>
        </w:trPr>
        <w:tc>
          <w:tcPr>
            <w:tcW w:w="3606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</w:p>
        </w:tc>
        <w:tc>
          <w:tcPr>
            <w:tcW w:w="47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970A71" w:rsidP="00687862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687862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</w:tr>
      <w:tr w:rsidR="00BC5E86" w:rsidRPr="00CE2B07" w:rsidTr="00685955">
        <w:trPr>
          <w:cantSplit/>
          <w:tblHeader/>
        </w:trPr>
        <w:tc>
          <w:tcPr>
            <w:tcW w:w="36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10</w:t>
            </w:r>
          </w:p>
        </w:tc>
      </w:tr>
      <w:tr w:rsidR="00BC5E86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9547A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Предъявлено исков к Российской Федерации, органу</w:t>
            </w:r>
            <w:r w:rsidR="009547A3" w:rsidRPr="00CE2B07">
              <w:rPr>
                <w:b/>
                <w:spacing w:val="-4"/>
                <w:sz w:val="16"/>
                <w:szCs w:val="16"/>
              </w:rPr>
              <w:t>,</w:t>
            </w:r>
            <w:r w:rsidRPr="00CE2B07">
              <w:rPr>
                <w:b/>
                <w:spacing w:val="-4"/>
                <w:sz w:val="16"/>
                <w:szCs w:val="16"/>
              </w:rPr>
              <w:t xml:space="preserve"> организации, подразделению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0100B0" w:rsidRDefault="00EC7A95" w:rsidP="00BC5E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${tag_01_01}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3B532D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</w:t>
            </w:r>
            <w:r>
              <w:rPr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_01}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E5E07">
            <w:pPr>
              <w:ind w:left="113" w:right="113"/>
              <w:rPr>
                <w:spacing w:val="-4"/>
                <w:sz w:val="18"/>
                <w:szCs w:val="18"/>
              </w:rPr>
            </w:pPr>
            <w:r w:rsidRPr="00CE2B07"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9547A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решений, действий (бездействия) органов</w:t>
            </w:r>
            <w:r w:rsidR="009547A3" w:rsidRPr="00CE2B07">
              <w:rPr>
                <w:spacing w:val="-4"/>
                <w:sz w:val="16"/>
                <w:szCs w:val="16"/>
              </w:rPr>
              <w:t>,</w:t>
            </w:r>
            <w:r w:rsidRPr="00CE2B07">
              <w:rPr>
                <w:spacing w:val="-4"/>
                <w:sz w:val="16"/>
                <w:szCs w:val="16"/>
              </w:rPr>
              <w:t xml:space="preserve"> организаций, подразделений</w:t>
            </w:r>
            <w:r w:rsidR="009547A3" w:rsidRPr="00CE2B07">
              <w:rPr>
                <w:spacing w:val="-4"/>
                <w:sz w:val="16"/>
                <w:szCs w:val="16"/>
              </w:rPr>
              <w:t xml:space="preserve"> и их должностных лиц и (или) о </w:t>
            </w:r>
            <w:r w:rsidRPr="00CE2B07">
              <w:rPr>
                <w:spacing w:val="-4"/>
                <w:sz w:val="16"/>
                <w:szCs w:val="16"/>
              </w:rPr>
              <w:t>возмещении вреда, причиненного данными действиями (бездействием)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${tag_01_02}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357C61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статьи 1069 ГК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${tag_01_03}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5D474D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том числе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474D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 возмещении вреда, причиненного </w:t>
            </w:r>
            <w:r w:rsidRPr="00CE2B07">
              <w:rPr>
                <w:spacing w:val="-4"/>
                <w:sz w:val="16"/>
                <w:szCs w:val="16"/>
              </w:rPr>
              <w:br/>
              <w:t>в связи с изъятием имущества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${tag_01_04}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0D6FC2">
            <w:pPr>
              <w:jc w:val="both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92534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не</w:t>
            </w:r>
            <w:r w:rsidR="00DA0859">
              <w:rPr>
                <w:spacing w:val="-4"/>
                <w:sz w:val="16"/>
                <w:szCs w:val="16"/>
              </w:rPr>
              <w:t xml:space="preserve">надлежащем содержании граждан в </w:t>
            </w:r>
            <w:r w:rsidRPr="00CE2B07">
              <w:rPr>
                <w:spacing w:val="-4"/>
                <w:sz w:val="16"/>
                <w:szCs w:val="16"/>
              </w:rPr>
              <w:t>ИВС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${tag_01_05}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0D6FC2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статьи 1070 ГК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${tag_01_06}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C5E86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компенсации за нарушение права на судопроизводство в разумный срок и права на исполнение судебного акта в разумный срок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${tag_01_07}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2076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нормативного правового акта МВД России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${tag_01_08}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обжаловании приказа (решения), а также иного документа, связанного с прохождением службы (работой)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${tag_01_09}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BC5E86" w:rsidRPr="00CE2B07" w:rsidRDefault="00BC5E86" w:rsidP="0011616A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431E5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восстановлении на службе (работе)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${tag_01_10}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снятии дисциплинарного взыскания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${tag_01_11}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0B4C8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возмещении вреда здоровью, в том числе по</w:t>
            </w:r>
            <w:r w:rsidR="000B4C86" w:rsidRPr="00CE2B07">
              <w:rPr>
                <w:spacing w:val="-4"/>
                <w:sz w:val="16"/>
                <w:szCs w:val="16"/>
              </w:rPr>
              <w:t> </w:t>
            </w:r>
            <w:r w:rsidRPr="00CE2B07">
              <w:rPr>
                <w:spacing w:val="-4"/>
                <w:sz w:val="16"/>
                <w:szCs w:val="16"/>
              </w:rPr>
              <w:t>выплате пособий, связанных с гибелью (смертью) сотрудника, и индексации указанных сумм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${tag_01_12}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03FD7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решений по жилищным вопросам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03FD7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${tag_01_13}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обязательных платежей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${tag_01_14}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BC5E86" w:rsidRPr="00CE2B07" w:rsidRDefault="00BC5E86" w:rsidP="005D5F06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945B0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индексации</w:t>
            </w:r>
            <w:r w:rsidR="00BC5E86" w:rsidRPr="00CE2B07">
              <w:rPr>
                <w:spacing w:val="-4"/>
                <w:sz w:val="16"/>
                <w:szCs w:val="16"/>
              </w:rPr>
              <w:t xml:space="preserve"> присужденных денежных сумм (кроме выплат в возмещение вреда здоровью)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${tag_01_15}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пенсионных выплат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${tag_01_16}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исполнении договорных обязательств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${tag_01_17}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защите чести, достоинства и деловой репутации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${tag_01_18}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нарушении порядка рассмотрения обращений граждан, организаций и общественных объединений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${tag_01_19}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делам миграции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${tag_01_20}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${tag_01_21}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181F8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Дела, рассмотренные в суде в порядке особого производства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22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CE2B07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${tag_01_22}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казны Российской Федерации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${tag_01_23}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МВД России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${tag_01_24}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9264F0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органа</w:t>
            </w:r>
            <w:r w:rsidR="009264F0" w:rsidRPr="00CE2B07">
              <w:rPr>
                <w:spacing w:val="-4"/>
                <w:sz w:val="16"/>
                <w:szCs w:val="16"/>
              </w:rPr>
              <w:t>,</w:t>
            </w:r>
            <w:r w:rsidRPr="00CE2B07">
              <w:rPr>
                <w:spacing w:val="-4"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${tag_01_25}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${tag_01_26}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${tag_01_27}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E76FCA">
            <w:pPr>
              <w:rPr>
                <w:spacing w:val="-4"/>
                <w:sz w:val="16"/>
                <w:szCs w:val="18"/>
              </w:rPr>
            </w:pPr>
            <w:r w:rsidRPr="00CE2B07">
              <w:rPr>
                <w:spacing w:val="-4"/>
                <w:sz w:val="14"/>
                <w:szCs w:val="18"/>
              </w:rPr>
              <w:lastRenderedPageBreak/>
              <w:t>в том числе</w:t>
            </w: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${tag_01_28}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945B0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Представительство интересов МВД России по доверенности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${tag_01_29}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9547A3">
            <w:pPr>
              <w:jc w:val="both"/>
              <w:rPr>
                <w:b/>
                <w:spacing w:val="-6"/>
                <w:sz w:val="16"/>
                <w:szCs w:val="16"/>
              </w:rPr>
            </w:pPr>
            <w:r w:rsidRPr="00CE2B07">
              <w:rPr>
                <w:b/>
                <w:spacing w:val="-6"/>
                <w:sz w:val="16"/>
                <w:szCs w:val="16"/>
              </w:rPr>
              <w:t>Предъявлено органом, организацией</w:t>
            </w:r>
            <w:r w:rsidR="009264F0" w:rsidRPr="00CE2B07">
              <w:rPr>
                <w:b/>
                <w:spacing w:val="-6"/>
                <w:sz w:val="16"/>
                <w:szCs w:val="16"/>
              </w:rPr>
              <w:t>,</w:t>
            </w:r>
            <w:r w:rsidRPr="00CE2B07">
              <w:rPr>
                <w:b/>
                <w:spacing w:val="-6"/>
                <w:sz w:val="16"/>
                <w:szCs w:val="16"/>
              </w:rPr>
              <w:t xml:space="preserve"> подразделением исков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${tag_01_30}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493D" w:rsidRPr="00CE2B07" w:rsidRDefault="009264F0" w:rsidP="00DA0859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DA0859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 исполнении договорных обязательств </w:t>
            </w:r>
            <w:r w:rsidRPr="00CE2B07">
              <w:rPr>
                <w:spacing w:val="-4"/>
                <w:sz w:val="16"/>
                <w:szCs w:val="16"/>
              </w:rPr>
              <w:br/>
              <w:t>(в том числе взыскание штрафов и пени)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${tag_01_31}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регресса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${tag_01_32}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49493D" w:rsidRPr="00CE2B07" w:rsidRDefault="0049493D" w:rsidP="00E76FCA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49493D" w:rsidRPr="00DA0859" w:rsidRDefault="0049493D" w:rsidP="000B4C86">
            <w:pPr>
              <w:jc w:val="both"/>
              <w:rPr>
                <w:spacing w:val="-4"/>
                <w:sz w:val="16"/>
                <w:szCs w:val="16"/>
              </w:rPr>
            </w:pPr>
            <w:r w:rsidRPr="00DA0859">
              <w:rPr>
                <w:spacing w:val="-4"/>
                <w:sz w:val="16"/>
                <w:szCs w:val="16"/>
              </w:rPr>
              <w:t>в возмещение ущерба с виновных сотрудников (федеральных государственных гражданских служащих, работников)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${tag_01_33}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49493D" w:rsidRPr="00CE2B07" w:rsidRDefault="0049493D" w:rsidP="00E76FCA">
            <w:pPr>
              <w:ind w:left="113" w:right="113"/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F7669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с виновных лиц сумм, выплаченных в возмещение вреда здоровью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${tag_01_34}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жилищным спорам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${tag_01_35}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защите деловой репутации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${tag_01_36}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9264F0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9264F0" w:rsidRPr="00CE2B07">
              <w:rPr>
                <w:sz w:val="16"/>
                <w:szCs w:val="16"/>
              </w:rPr>
              <w:t>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${tag_01_37}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E0D3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38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${tag_01_38}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CC7E6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${tag_01_39}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E76FCA">
            <w:pPr>
              <w:rPr>
                <w:spacing w:val="-4"/>
                <w:sz w:val="16"/>
                <w:szCs w:val="18"/>
              </w:rPr>
            </w:pPr>
            <w:r w:rsidRPr="00CE2B07">
              <w:rPr>
                <w:spacing w:val="-4"/>
                <w:sz w:val="14"/>
                <w:szCs w:val="18"/>
              </w:rPr>
              <w:t>в том числе</w:t>
            </w: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A92756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9264F0" w:rsidRPr="00CE2B07">
              <w:rPr>
                <w:sz w:val="16"/>
                <w:szCs w:val="16"/>
              </w:rPr>
              <w:t>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${tag_01_40}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</w:tbl>
    <w:p w:rsidR="004F3182" w:rsidRPr="00CE2B07" w:rsidRDefault="004F3182" w:rsidP="00A4266C">
      <w:pPr>
        <w:rPr>
          <w:sz w:val="4"/>
          <w:szCs w:val="4"/>
        </w:rPr>
      </w:pPr>
    </w:p>
    <w:p w:rsidR="00A4266C" w:rsidRPr="00CE2B07" w:rsidRDefault="00A4266C" w:rsidP="00A4266C">
      <w:pPr>
        <w:rPr>
          <w:sz w:val="4"/>
          <w:szCs w:val="4"/>
        </w:rPr>
      </w:pPr>
    </w:p>
    <w:p w:rsidR="00AE670E" w:rsidRPr="00CE2B07" w:rsidRDefault="00AE670E" w:rsidP="00CE4202">
      <w:pPr>
        <w:jc w:val="both"/>
        <w:outlineLvl w:val="0"/>
        <w:rPr>
          <w:b/>
          <w:sz w:val="2"/>
        </w:rPr>
      </w:pPr>
    </w:p>
    <w:p w:rsidR="00723489" w:rsidRPr="00CE2B07" w:rsidRDefault="00723489" w:rsidP="00CE4202">
      <w:pPr>
        <w:jc w:val="both"/>
        <w:outlineLvl w:val="0"/>
        <w:rPr>
          <w:b/>
          <w:sz w:val="20"/>
        </w:rPr>
        <w:sectPr w:rsidR="00723489" w:rsidRPr="00CE2B07" w:rsidSect="00F060E8">
          <w:headerReference w:type="even" r:id="rId8"/>
          <w:headerReference w:type="default" r:id="rId9"/>
          <w:footerReference w:type="first" r:id="rId10"/>
          <w:pgSz w:w="16840" w:h="11907" w:orient="landscape" w:code="9"/>
          <w:pgMar w:top="1134" w:right="680" w:bottom="567" w:left="1134" w:header="567" w:footer="454" w:gutter="0"/>
          <w:pgNumType w:start="3"/>
          <w:cols w:space="720"/>
          <w:titlePg/>
          <w:docGrid w:linePitch="381"/>
        </w:sectPr>
      </w:pPr>
    </w:p>
    <w:p w:rsidR="009D109B" w:rsidRPr="00CE2B07" w:rsidRDefault="009D109B" w:rsidP="00CE4202">
      <w:pPr>
        <w:jc w:val="both"/>
        <w:outlineLvl w:val="0"/>
        <w:rPr>
          <w:b/>
          <w:sz w:val="24"/>
        </w:rPr>
      </w:pPr>
      <w:r w:rsidRPr="00CE2B07">
        <w:rPr>
          <w:b/>
          <w:sz w:val="24"/>
        </w:rPr>
        <w:lastRenderedPageBreak/>
        <w:t xml:space="preserve">Раздел </w:t>
      </w:r>
      <w:r w:rsidR="00B10E13" w:rsidRPr="00CE2B07">
        <w:rPr>
          <w:b/>
          <w:sz w:val="24"/>
          <w:lang w:val="en-US"/>
        </w:rPr>
        <w:t>I</w:t>
      </w:r>
      <w:r w:rsidRPr="00CE2B07">
        <w:rPr>
          <w:b/>
          <w:sz w:val="24"/>
          <w:lang w:val="en-US"/>
        </w:rPr>
        <w:t>V</w:t>
      </w:r>
      <w:r w:rsidR="00AE670E" w:rsidRPr="00CE2B07">
        <w:rPr>
          <w:b/>
          <w:sz w:val="24"/>
        </w:rPr>
        <w:t>. </w:t>
      </w:r>
      <w:r w:rsidRPr="00CE2B07">
        <w:rPr>
          <w:b/>
          <w:sz w:val="24"/>
        </w:rPr>
        <w:t xml:space="preserve">Сведения об информационно-правовой </w:t>
      </w:r>
      <w:r w:rsidR="00072584" w:rsidRPr="00CE2B07">
        <w:rPr>
          <w:b/>
          <w:sz w:val="24"/>
        </w:rPr>
        <w:t>деятельности</w:t>
      </w:r>
    </w:p>
    <w:p w:rsidR="009D109B" w:rsidRPr="00CE2B07" w:rsidRDefault="009D109B" w:rsidP="009D10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9D109B" w:rsidRPr="00CE2B07">
        <w:trPr>
          <w:cantSplit/>
        </w:trPr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D109B" w:rsidRPr="00CE2B07" w:rsidRDefault="005A2B3E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</w:tr>
      <w:tr w:rsidR="00072584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2584" w:rsidRPr="00CE2B07" w:rsidRDefault="00072584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B66D9C" w:rsidRPr="00CE2B07" w:rsidRDefault="00B66D9C" w:rsidP="009240E3">
      <w:pPr>
        <w:ind w:left="8640" w:right="-30" w:hanging="8640"/>
        <w:rPr>
          <w:szCs w:val="28"/>
        </w:rPr>
      </w:pPr>
    </w:p>
    <w:tbl>
      <w:tblPr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685"/>
        <w:gridCol w:w="23"/>
        <w:gridCol w:w="993"/>
        <w:gridCol w:w="591"/>
        <w:gridCol w:w="3945"/>
        <w:gridCol w:w="708"/>
        <w:gridCol w:w="1769"/>
        <w:gridCol w:w="1769"/>
        <w:gridCol w:w="1769"/>
        <w:gridCol w:w="1769"/>
      </w:tblGrid>
      <w:tr w:rsidR="00886B08" w:rsidRPr="00CE2B07" w:rsidTr="00A35A60">
        <w:trPr>
          <w:trHeight w:val="343"/>
          <w:tblHeader/>
        </w:trPr>
        <w:tc>
          <w:tcPr>
            <w:tcW w:w="733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B972BD" w:rsidP="004D459D">
            <w:pPr>
              <w:ind w:left="-142" w:right="-3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57216" behindDoc="0" locked="0" layoutInCell="0" allowOverlap="1">
                      <wp:simplePos x="0" y="0"/>
                      <wp:positionH relativeFrom="column">
                        <wp:posOffset>191134</wp:posOffset>
                      </wp:positionH>
                      <wp:positionV relativeFrom="paragraph">
                        <wp:posOffset>35559</wp:posOffset>
                      </wp:positionV>
                      <wp:extent cx="0" cy="0"/>
                      <wp:effectExtent l="0" t="0" r="0" b="0"/>
                      <wp:wrapNone/>
                      <wp:docPr id="3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A3FD8" id="Прямая соединительная линия 1" o:spid="_x0000_s1026" style="position:absolute;z-index:25165721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5.05pt,2.8pt" to="1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/2SAIAAFIEAAAOAAAAZHJzL2Uyb0RvYy54bWysVM1uEzEQviPxDpbv6WbTpLSrbiqUTbgU&#10;iNTyAI7tzVp4bct2sokQEvSM1EfgFTiAVKnAM2zeiLHzA4ULQuzBOx7PfPvNN+M9v1jVEi25dUKr&#10;HKdHXYy4opoJNc/xq+tJ5xQj54liRGrFc7zmDl8MHz86b0zGe7rSknGLAES5rDE5rrw3WZI4WvGa&#10;uCNtuILDUtuaeNjaecIsaQC9lkmv2z1JGm2ZsZpy58BbbA/xMOKXJaf+ZVk67pHMMXDzcbVxnYU1&#10;GZ6TbG6JqQTd0SD/wKImQsFHD1AF8QQtrPgDqhbUaqdLf0R1neiyFJTHGqCatPtbNVcVMTzWAuI4&#10;c5DJ/T9Y+mI5tUiwHB9jpEgNLWo/bt5tbtuv7afNLdq8b7+3X9rP7V37rb3b3IB9v/kAdjhs73fu&#10;W5QGJRvjMgAcqakNWtCVujKXmr52SOlRRdScx4qu1wY+EzOSBylh4wzwmTXPNYMYsvA6yroqbR0g&#10;QTC0it1bH7rHVx7RrZPuvQnJ9inGOv+M6xoFI8dSqCApycjy0nkgDaH7kOBWeiKkjGMhFWpyfDbo&#10;DWKC01KwcBjCnJ3PRtKiJQmDFZ+gAIA9CLN6oVgEqzhh453tiZBbG+KlCnhQBNDZWdvJeXPWPRuf&#10;jk/7nX7vZNzpd4ui83Qy6ndOJumTQXFcjEZF+jZQS/tZJRjjKrDbT3Ha/7sp2d2n7fwd5vggQ/IQ&#10;PZYIZPfvSDp2MTRuOwIzzdZTG9QIDYXBjcG7SxZuxq/7GPXzVzD8AQAA//8DAFBLAwQUAAYACAAA&#10;ACEATzaTXNcAAAAFAQAADwAAAGRycy9kb3ducmV2LnhtbEyOwU7DMBBE70j8g7VIXCpqtxVVFbKp&#10;EJAbFwqo1228JBHxOo3dNvD1mF7g+DSjmZevR9epIw+h9YIwmxpQLJW3rdQIb6/lzQpUiCSWOi+M&#10;8MUB1sXlRU6Z9Sd54eMm1iqNSMgIoYmxz7QOVcOOwtT3LCn78IOjmHCotR3olMZdp+fGLLWjVtJD&#10;Qz0/NFx9bg4OIZTvvC+/J9XEbBe15/n+8fmJEK+vxvs7UJHH+FeGX/2kDkVy2vmD2KA6hIWZpSbC&#10;7RJUis+4O6Mucv3fvvgBAAD//wMAUEsBAi0AFAAGAAgAAAAhALaDOJL+AAAA4QEAABMAAAAAAAAA&#10;AAAAAAAAAAAAAFtDb250ZW50X1R5cGVzXS54bWxQSwECLQAUAAYACAAAACEAOP0h/9YAAACUAQAA&#10;CwAAAAAAAAAAAAAAAAAvAQAAX3JlbHMvLnJlbHNQSwECLQAUAAYACAAAACEAIah/9kgCAABSBAAA&#10;DgAAAAAAAAAAAAAAAAAuAgAAZHJzL2Uyb0RvYy54bWxQSwECLQAUAAYACAAAACEATzaTXNcAAAAF&#10;AQAADwAAAAAAAAAAAAAAAACiBAAAZHJzL2Rvd25yZXYueG1sUEsFBgAAAAAEAAQA8wAAAKYFAAAA&#10;AA==&#10;" o:allowincell="f"/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0C3F" w:rsidRPr="00CE2B07" w:rsidRDefault="00886B08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Код</w:t>
            </w:r>
          </w:p>
          <w:p w:rsidR="00886B08" w:rsidRPr="00CE2B07" w:rsidRDefault="00886B08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стр.</w:t>
            </w:r>
          </w:p>
        </w:tc>
        <w:tc>
          <w:tcPr>
            <w:tcW w:w="17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3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0C7429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 том числе</w:t>
            </w:r>
          </w:p>
        </w:tc>
      </w:tr>
      <w:tr w:rsidR="00886B08" w:rsidRPr="00CE2B07" w:rsidTr="00A35A60">
        <w:trPr>
          <w:trHeight w:val="878"/>
          <w:tblHeader/>
        </w:trPr>
        <w:tc>
          <w:tcPr>
            <w:tcW w:w="7338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left="-142" w:right="-30"/>
              <w:rPr>
                <w:b/>
                <w:sz w:val="16"/>
              </w:rPr>
            </w:pP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</w:rPr>
            </w:pPr>
          </w:p>
        </w:tc>
        <w:tc>
          <w:tcPr>
            <w:tcW w:w="17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</w:t>
            </w:r>
            <w:r w:rsidR="00886B08" w:rsidRPr="00CE2B07">
              <w:rPr>
                <w:b/>
                <w:sz w:val="16"/>
                <w:szCs w:val="16"/>
              </w:rPr>
              <w:t>равовое подразделение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="00886B08"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и</w:t>
            </w:r>
            <w:r w:rsidR="00886B08" w:rsidRPr="00CE2B07">
              <w:rPr>
                <w:b/>
                <w:sz w:val="16"/>
                <w:szCs w:val="16"/>
              </w:rPr>
              <w:t>ные структурные подразделения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 xml:space="preserve">, </w:t>
            </w:r>
            <w:r w:rsidR="00886B08" w:rsidRPr="00CE2B07">
              <w:rPr>
                <w:b/>
                <w:sz w:val="16"/>
                <w:szCs w:val="16"/>
              </w:rPr>
              <w:t>организации, подразделения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0B4C86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т</w:t>
            </w:r>
            <w:r w:rsidR="00886B08" w:rsidRPr="00CE2B07">
              <w:rPr>
                <w:b/>
                <w:sz w:val="16"/>
                <w:szCs w:val="16"/>
              </w:rPr>
              <w:t>ерриториальные органы</w:t>
            </w:r>
            <w:r w:rsidR="000B4C86" w:rsidRPr="00CE2B07">
              <w:rPr>
                <w:b/>
                <w:sz w:val="16"/>
                <w:szCs w:val="16"/>
              </w:rPr>
              <w:t xml:space="preserve"> МВД России на районном уровне</w:t>
            </w:r>
          </w:p>
        </w:tc>
      </w:tr>
      <w:tr w:rsidR="00F73EF5" w:rsidRPr="00CE2B07" w:rsidTr="00A35A60">
        <w:trPr>
          <w:trHeight w:val="250"/>
          <w:tblHeader/>
        </w:trPr>
        <w:tc>
          <w:tcPr>
            <w:tcW w:w="73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left="-142"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А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Б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1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2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3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4</w:t>
            </w:r>
          </w:p>
        </w:tc>
      </w:tr>
      <w:tr w:rsidR="00F73EF5" w:rsidRPr="00CE2B07" w:rsidTr="00A35A60">
        <w:trPr>
          <w:trHeight w:val="397"/>
        </w:trPr>
        <w:tc>
          <w:tcPr>
            <w:tcW w:w="733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автоматизированных рабочих мест с доступом к электронным банкам данных правовой информации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используемых сотрудниками (федеральными государственными гражданскими служащими, работниками)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 использованием ведомственных правовых систем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C149C0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СТРАС «Юрист»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454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pacing w:val="-6"/>
                <w:sz w:val="18"/>
                <w:szCs w:val="16"/>
              </w:rPr>
            </w:pPr>
            <w:r w:rsidRPr="00CE2B07">
              <w:rPr>
                <w:spacing w:val="-6"/>
                <w:sz w:val="18"/>
                <w:szCs w:val="16"/>
              </w:rPr>
              <w:t xml:space="preserve">АИПС «Правовые акты МВД по республикам, ГУ (У) </w:t>
            </w:r>
            <w:r w:rsidR="006E0826" w:rsidRPr="00CE2B07">
              <w:rPr>
                <w:spacing w:val="-6"/>
                <w:sz w:val="18"/>
                <w:szCs w:val="16"/>
              </w:rPr>
              <w:t>МВД России</w:t>
            </w:r>
            <w:r w:rsidRPr="00CE2B07">
              <w:rPr>
                <w:spacing w:val="-6"/>
                <w:sz w:val="18"/>
                <w:szCs w:val="16"/>
              </w:rPr>
              <w:t xml:space="preserve"> по</w:t>
            </w:r>
            <w:r w:rsidR="000374E8" w:rsidRPr="00CE2B07">
              <w:rPr>
                <w:spacing w:val="-6"/>
                <w:sz w:val="18"/>
                <w:szCs w:val="16"/>
              </w:rPr>
              <w:t> </w:t>
            </w:r>
            <w:r w:rsidRPr="00CE2B07">
              <w:rPr>
                <w:spacing w:val="-6"/>
                <w:sz w:val="18"/>
                <w:szCs w:val="16"/>
              </w:rPr>
              <w:t>иным субъектам Российской Федерации»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b/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АИС «Мониторинг»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АИС «Иск»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3393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6115A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Ведомственные правовые системы (указанные в строках 4 – 7)</w:t>
            </w:r>
            <w:r w:rsidR="006115AD" w:rsidRPr="00CE2B07">
              <w:rPr>
                <w:sz w:val="18"/>
                <w:szCs w:val="18"/>
              </w:rPr>
              <w:t xml:space="preserve"> установлены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на автоматизированных рабочих местах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3393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на серверном оборудовании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454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Количество правовых актов, </w:t>
            </w:r>
            <w:r w:rsidR="004D459D" w:rsidRPr="00CE2B07">
              <w:rPr>
                <w:sz w:val="18"/>
                <w:szCs w:val="18"/>
              </w:rPr>
              <w:t>изданных</w:t>
            </w:r>
            <w:r w:rsidR="00A01599" w:rsidRPr="00CE2B07">
              <w:rPr>
                <w:sz w:val="18"/>
                <w:szCs w:val="18"/>
              </w:rPr>
              <w:t xml:space="preserve"> </w:t>
            </w:r>
            <w:r w:rsidR="004D459D" w:rsidRPr="00CE2B07">
              <w:rPr>
                <w:sz w:val="18"/>
                <w:szCs w:val="18"/>
              </w:rPr>
              <w:t>территориальн</w:t>
            </w:r>
            <w:r w:rsidR="00C65B8E" w:rsidRPr="00CE2B07">
              <w:rPr>
                <w:sz w:val="18"/>
                <w:szCs w:val="18"/>
              </w:rPr>
              <w:t>ы</w:t>
            </w:r>
            <w:r w:rsidR="009D2081" w:rsidRPr="00CE2B07">
              <w:rPr>
                <w:sz w:val="18"/>
                <w:szCs w:val="18"/>
              </w:rPr>
              <w:t>ми</w:t>
            </w:r>
            <w:r w:rsidR="004D459D" w:rsidRPr="00CE2B07">
              <w:rPr>
                <w:sz w:val="18"/>
                <w:szCs w:val="18"/>
              </w:rPr>
              <w:t xml:space="preserve"> орган</w:t>
            </w:r>
            <w:r w:rsidR="00C65B8E" w:rsidRPr="00CE2B07">
              <w:rPr>
                <w:sz w:val="18"/>
                <w:szCs w:val="18"/>
              </w:rPr>
              <w:t>а</w:t>
            </w:r>
            <w:r w:rsidR="009D2081" w:rsidRPr="00CE2B07">
              <w:rPr>
                <w:sz w:val="18"/>
                <w:szCs w:val="18"/>
              </w:rPr>
              <w:t>ми</w:t>
            </w:r>
            <w:r w:rsidR="004D459D" w:rsidRPr="00CE2B07">
              <w:rPr>
                <w:sz w:val="18"/>
                <w:szCs w:val="18"/>
              </w:rPr>
              <w:t xml:space="preserve"> </w:t>
            </w:r>
            <w:r w:rsidR="006E0826" w:rsidRPr="00CE2B07">
              <w:rPr>
                <w:sz w:val="18"/>
                <w:szCs w:val="18"/>
              </w:rPr>
              <w:t>МВД России</w:t>
            </w:r>
            <w:r w:rsidR="004D459D" w:rsidRPr="00CE2B07">
              <w:rPr>
                <w:sz w:val="18"/>
                <w:szCs w:val="18"/>
              </w:rPr>
              <w:t xml:space="preserve"> </w:t>
            </w:r>
            <w:r w:rsidR="00C65B8E" w:rsidRPr="00CE2B07">
              <w:rPr>
                <w:sz w:val="18"/>
                <w:szCs w:val="18"/>
              </w:rPr>
              <w:t>на</w:t>
            </w:r>
            <w:r w:rsidR="000B4C86" w:rsidRPr="00CE2B07">
              <w:rPr>
                <w:sz w:val="18"/>
                <w:szCs w:val="18"/>
              </w:rPr>
              <w:t> </w:t>
            </w:r>
            <w:r w:rsidR="00C65B8E" w:rsidRPr="00CE2B07">
              <w:rPr>
                <w:sz w:val="18"/>
                <w:szCs w:val="18"/>
              </w:rPr>
              <w:t xml:space="preserve">региональном уровне </w:t>
            </w:r>
            <w:r w:rsidR="004D459D" w:rsidRPr="00CE2B07">
              <w:rPr>
                <w:sz w:val="18"/>
                <w:szCs w:val="18"/>
              </w:rPr>
              <w:t xml:space="preserve">и </w:t>
            </w:r>
            <w:r w:rsidRPr="00CE2B07">
              <w:rPr>
                <w:sz w:val="18"/>
                <w:szCs w:val="18"/>
              </w:rPr>
              <w:t>поставленных на систематизированный учет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</w:tr>
      <w:tr w:rsidR="00F73EF5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Проведено мероприятий по правовой пропаганде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4D459D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926AF4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 участием сотрудников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Принято участие в организации и проведени</w:t>
            </w:r>
            <w:r w:rsidR="00281C2C" w:rsidRPr="00CE2B07">
              <w:rPr>
                <w:sz w:val="18"/>
                <w:szCs w:val="18"/>
              </w:rPr>
              <w:t>и</w:t>
            </w:r>
            <w:r w:rsidRPr="00CE2B07">
              <w:rPr>
                <w:sz w:val="18"/>
                <w:szCs w:val="18"/>
              </w:rPr>
              <w:t xml:space="preserve"> правовых акций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8F268F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8F268F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 в интересах детей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стендов с актуальной правовой информацией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действующих кабинетов правовых знаний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lastRenderedPageBreak/>
              <w:t>Количество размещенных материалов по правовому информированию и правовому просвещению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6115AD" w:rsidP="004D459D"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опубликованных печатных изданий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СМИ (кроме сети «Интернет»)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723489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сети </w:t>
            </w:r>
            <w:bookmarkStart w:id="1" w:name="OLE_LINK1"/>
            <w:r w:rsidRPr="00CE2B07">
              <w:rPr>
                <w:sz w:val="18"/>
                <w:szCs w:val="18"/>
              </w:rPr>
              <w:t>«Интернет»</w:t>
            </w:r>
            <w:bookmarkEnd w:id="1"/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6E3CCA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946FD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правовом разделе официальных сайтов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иным способом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Принято участие сотрудниками правовых подразделений в занятиях по правовой и служебной подготовкам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1A1826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F0B57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Организована работа по проведению проверки уровня </w:t>
            </w:r>
            <w:r w:rsidRPr="00CE2B07">
              <w:rPr>
                <w:rFonts w:eastAsia="Calibri"/>
                <w:spacing w:val="-4"/>
                <w:sz w:val="18"/>
                <w:szCs w:val="18"/>
              </w:rPr>
              <w:t xml:space="preserve">профессиональных </w:t>
            </w:r>
            <w:r w:rsidRPr="00CE2B07">
              <w:rPr>
                <w:sz w:val="18"/>
                <w:szCs w:val="18"/>
              </w:rPr>
              <w:t>знаний по правовой подготовке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том числе </w:t>
            </w:r>
            <w:r w:rsidRPr="00CE2B07">
              <w:rPr>
                <w:sz w:val="18"/>
                <w:szCs w:val="18"/>
              </w:rPr>
              <w:br/>
              <w:t>в форме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зачет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тестирование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Проведена проверка уровня профессиональных знаний должностного состава проверяемых сотрудников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руководители (начальники)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сотрудники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DA22BC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сотрудники иных структурных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44F08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обращений по вопросам оказания юридической помощи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D428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обращений, по которым оказана юридическая помощь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8254DA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устной форме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6E3CCA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письменной форме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6E3CCA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6E082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составлено документов правового характера в юридических клиниках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3F50A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lastRenderedPageBreak/>
              <w:t>Опубликовано выступлений по правовой тематике в СМИ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6E0826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руководителей (начальников)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сотрудников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DA22BC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дано комментариев на правовую тему сотрудниками иных структурных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DA22BC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</w:tbl>
    <w:p w:rsidR="00A57E89" w:rsidRPr="00CE2B07" w:rsidRDefault="00A57E89">
      <w:pPr>
        <w:rPr>
          <w:szCs w:val="16"/>
        </w:rPr>
      </w:pPr>
    </w:p>
    <w:p w:rsidR="009547A3" w:rsidRPr="00CE2B07" w:rsidRDefault="009547A3">
      <w:pPr>
        <w:rPr>
          <w:szCs w:val="16"/>
        </w:rPr>
      </w:pPr>
    </w:p>
    <w:tbl>
      <w:tblPr>
        <w:tblW w:w="15134" w:type="dxa"/>
        <w:tblLook w:val="01E0" w:firstRow="1" w:lastRow="1" w:firstColumn="1" w:lastColumn="1" w:noHBand="0" w:noVBand="0"/>
      </w:tblPr>
      <w:tblGrid>
        <w:gridCol w:w="6771"/>
        <w:gridCol w:w="4677"/>
        <w:gridCol w:w="3686"/>
      </w:tblGrid>
      <w:tr w:rsidR="00D61FB4" w:rsidRPr="00CE2B07">
        <w:tc>
          <w:tcPr>
            <w:tcW w:w="6771" w:type="dxa"/>
            <w:vAlign w:val="center"/>
          </w:tcPr>
          <w:p w:rsidR="00D61FB4" w:rsidRPr="00CE2B07" w:rsidRDefault="00F060E8" w:rsidP="00F060E8">
            <w:pPr>
              <w:pStyle w:val="2"/>
              <w:tabs>
                <w:tab w:val="left" w:pos="-426"/>
              </w:tabs>
              <w:ind w:right="0"/>
              <w:jc w:val="both"/>
              <w:rPr>
                <w:spacing w:val="-2"/>
                <w:sz w:val="22"/>
                <w:szCs w:val="18"/>
              </w:rPr>
            </w:pPr>
            <w:r w:rsidRPr="00CE2B07">
              <w:rPr>
                <w:spacing w:val="-2"/>
                <w:sz w:val="22"/>
                <w:szCs w:val="18"/>
              </w:rPr>
              <w:t>Руководитель (н</w:t>
            </w:r>
            <w:r w:rsidR="00D61FB4" w:rsidRPr="00CE2B07">
              <w:rPr>
                <w:spacing w:val="-2"/>
                <w:sz w:val="22"/>
                <w:szCs w:val="18"/>
              </w:rPr>
              <w:t>ачальник</w:t>
            </w:r>
            <w:r w:rsidRPr="00CE2B07">
              <w:rPr>
                <w:spacing w:val="-2"/>
                <w:sz w:val="22"/>
                <w:szCs w:val="18"/>
              </w:rPr>
              <w:t>)</w:t>
            </w:r>
            <w:r w:rsidR="00D61FB4" w:rsidRPr="00CE2B07">
              <w:rPr>
                <w:spacing w:val="-2"/>
                <w:sz w:val="22"/>
                <w:szCs w:val="18"/>
              </w:rPr>
              <w:t xml:space="preserve"> </w:t>
            </w:r>
            <w:r w:rsidRPr="00CE2B07">
              <w:rPr>
                <w:sz w:val="22"/>
                <w:szCs w:val="18"/>
              </w:rPr>
              <w:t>органа, организации, подразделения</w:t>
            </w:r>
          </w:p>
        </w:tc>
        <w:tc>
          <w:tcPr>
            <w:tcW w:w="4677" w:type="dxa"/>
          </w:tcPr>
          <w:p w:rsidR="00D61FB4" w:rsidRPr="00CE2B07" w:rsidRDefault="00D61FB4" w:rsidP="007D0EB2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7D0EB2">
            <w:pPr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top w:val="single" w:sz="4" w:space="0" w:color="auto"/>
            </w:tcBorders>
          </w:tcPr>
          <w:p w:rsidR="00D61FB4" w:rsidRPr="00CE2B07" w:rsidRDefault="00D61FB4" w:rsidP="006F142F"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</w:t>
            </w:r>
            <w:r w:rsidR="00615AC3" w:rsidRPr="00CE2B07">
              <w:rPr>
                <w:sz w:val="18"/>
                <w:szCs w:val="18"/>
              </w:rPr>
              <w:t>должность</w:t>
            </w:r>
            <w:r w:rsidR="006F142F" w:rsidRPr="00CE2B07">
              <w:rPr>
                <w:sz w:val="18"/>
                <w:szCs w:val="18"/>
              </w:rPr>
              <w:t>,</w:t>
            </w:r>
            <w:r w:rsidR="00615AC3" w:rsidRPr="00CE2B07">
              <w:rPr>
                <w:sz w:val="18"/>
                <w:szCs w:val="18"/>
              </w:rPr>
              <w:t xml:space="preserve"> </w:t>
            </w:r>
            <w:r w:rsidR="000B4C86" w:rsidRPr="00CE2B07">
              <w:rPr>
                <w:sz w:val="18"/>
                <w:szCs w:val="18"/>
              </w:rPr>
              <w:t>специальное</w:t>
            </w:r>
            <w:r w:rsidRPr="00CE2B07">
              <w:rPr>
                <w:sz w:val="18"/>
                <w:szCs w:val="18"/>
              </w:rPr>
              <w:t xml:space="preserve"> звание</w:t>
            </w:r>
            <w:r w:rsidR="00296566" w:rsidRPr="00CE2B07">
              <w:rPr>
                <w:sz w:val="18"/>
                <w:szCs w:val="18"/>
              </w:rPr>
              <w:t>, классный чин</w:t>
            </w:r>
            <w:r w:rsidRPr="00CE2B07">
              <w:rPr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(инициалы, фамилия)</w:t>
            </w:r>
          </w:p>
        </w:tc>
      </w:tr>
      <w:tr w:rsidR="00D61FB4" w:rsidRPr="00CE2B07">
        <w:trPr>
          <w:trHeight w:val="321"/>
        </w:trPr>
        <w:tc>
          <w:tcPr>
            <w:tcW w:w="6771" w:type="dxa"/>
            <w:vAlign w:val="center"/>
          </w:tcPr>
          <w:p w:rsidR="00D61FB4" w:rsidRPr="00CE2B07" w:rsidRDefault="00D61FB4" w:rsidP="00D61FB4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vAlign w:val="center"/>
          </w:tcPr>
          <w:p w:rsidR="00D61FB4" w:rsidRPr="00CE2B07" w:rsidRDefault="00D61FB4" w:rsidP="006F142F">
            <w:pPr>
              <w:pStyle w:val="2"/>
              <w:ind w:right="-30"/>
              <w:jc w:val="both"/>
              <w:rPr>
                <w:sz w:val="22"/>
                <w:szCs w:val="18"/>
              </w:rPr>
            </w:pPr>
            <w:r w:rsidRPr="00CE2B07">
              <w:rPr>
                <w:sz w:val="22"/>
                <w:szCs w:val="18"/>
              </w:rPr>
              <w:t xml:space="preserve">Начальник правового подразделения </w:t>
            </w:r>
            <w:r w:rsidR="00B41A44" w:rsidRPr="00CE2B07">
              <w:rPr>
                <w:sz w:val="22"/>
                <w:szCs w:val="18"/>
              </w:rPr>
              <w:t>(</w:t>
            </w:r>
            <w:r w:rsidRPr="00CE2B07">
              <w:rPr>
                <w:sz w:val="22"/>
                <w:szCs w:val="18"/>
              </w:rPr>
              <w:t>помощник начальника по</w:t>
            </w:r>
            <w:r w:rsidR="006F142F" w:rsidRPr="00CE2B07">
              <w:rPr>
                <w:sz w:val="22"/>
                <w:szCs w:val="18"/>
              </w:rPr>
              <w:t> </w:t>
            </w:r>
            <w:r w:rsidRPr="00CE2B07">
              <w:rPr>
                <w:sz w:val="22"/>
                <w:szCs w:val="18"/>
              </w:rPr>
              <w:t>правовой работе</w:t>
            </w:r>
            <w:r w:rsidR="00B41A44" w:rsidRPr="00CE2B07">
              <w:rPr>
                <w:sz w:val="22"/>
                <w:szCs w:val="18"/>
              </w:rPr>
              <w:t>,</w:t>
            </w:r>
            <w:r w:rsidR="00296566" w:rsidRPr="00CE2B07">
              <w:rPr>
                <w:sz w:val="22"/>
                <w:szCs w:val="18"/>
              </w:rPr>
              <w:t xml:space="preserve"> </w:t>
            </w:r>
            <w:r w:rsidR="00B41A44" w:rsidRPr="00CE2B07">
              <w:rPr>
                <w:sz w:val="22"/>
                <w:szCs w:val="18"/>
              </w:rPr>
              <w:t xml:space="preserve">должностное лицо </w:t>
            </w:r>
            <w:r w:rsidRPr="00CE2B07">
              <w:rPr>
                <w:sz w:val="22"/>
                <w:szCs w:val="18"/>
              </w:rPr>
              <w:t>иного структурного подразделения</w:t>
            </w:r>
            <w:r w:rsidR="00B41A44" w:rsidRPr="00CE2B07">
              <w:rPr>
                <w:sz w:val="22"/>
                <w:szCs w:val="18"/>
              </w:rPr>
              <w:t>)</w:t>
            </w:r>
            <w:r w:rsidRPr="00CE2B07">
              <w:rPr>
                <w:sz w:val="22"/>
                <w:szCs w:val="18"/>
              </w:rPr>
              <w:t xml:space="preserve"> органа</w:t>
            </w:r>
            <w:r w:rsidR="001D079F" w:rsidRPr="00CE2B07">
              <w:rPr>
                <w:sz w:val="22"/>
                <w:szCs w:val="18"/>
              </w:rPr>
              <w:t>,</w:t>
            </w:r>
            <w:r w:rsidRPr="00CE2B07">
              <w:rPr>
                <w:sz w:val="22"/>
                <w:szCs w:val="18"/>
              </w:rPr>
              <w:t xml:space="preserve"> организации, подразделения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top w:val="single" w:sz="4" w:space="0" w:color="auto"/>
            </w:tcBorders>
          </w:tcPr>
          <w:p w:rsidR="00D61FB4" w:rsidRPr="00CE2B07" w:rsidRDefault="00D61FB4" w:rsidP="006F142F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</w:t>
            </w:r>
            <w:r w:rsidR="00615AC3" w:rsidRPr="00CE2B07">
              <w:rPr>
                <w:sz w:val="18"/>
                <w:szCs w:val="18"/>
              </w:rPr>
              <w:t>должность</w:t>
            </w:r>
            <w:r w:rsidR="006F142F" w:rsidRPr="00CE2B07">
              <w:rPr>
                <w:sz w:val="18"/>
                <w:szCs w:val="18"/>
              </w:rPr>
              <w:t>,</w:t>
            </w:r>
            <w:r w:rsidR="00615AC3" w:rsidRPr="00CE2B07">
              <w:rPr>
                <w:sz w:val="18"/>
                <w:szCs w:val="18"/>
              </w:rPr>
              <w:t xml:space="preserve"> </w:t>
            </w:r>
            <w:r w:rsidR="000B4C86" w:rsidRPr="00CE2B07">
              <w:rPr>
                <w:sz w:val="18"/>
                <w:szCs w:val="18"/>
              </w:rPr>
              <w:t>специальное</w:t>
            </w:r>
            <w:r w:rsidRPr="00CE2B07">
              <w:rPr>
                <w:sz w:val="18"/>
                <w:szCs w:val="18"/>
              </w:rPr>
              <w:t xml:space="preserve"> звание</w:t>
            </w:r>
            <w:r w:rsidR="00296566" w:rsidRPr="00CE2B07">
              <w:rPr>
                <w:sz w:val="18"/>
                <w:szCs w:val="18"/>
              </w:rPr>
              <w:t>, классный чин</w:t>
            </w:r>
            <w:r w:rsidRPr="00CE2B07">
              <w:rPr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(инициалы, фамилия)</w:t>
            </w:r>
          </w:p>
        </w:tc>
      </w:tr>
    </w:tbl>
    <w:p w:rsidR="007D0EB2" w:rsidRPr="00CE2B07" w:rsidRDefault="007D0EB2">
      <w:pPr>
        <w:rPr>
          <w:sz w:val="4"/>
          <w:szCs w:val="4"/>
        </w:rPr>
      </w:pPr>
    </w:p>
    <w:p w:rsidR="007E3900" w:rsidRPr="00CE2B07" w:rsidRDefault="007E3900">
      <w:pPr>
        <w:rPr>
          <w:sz w:val="4"/>
          <w:szCs w:val="4"/>
        </w:rPr>
      </w:pPr>
    </w:p>
    <w:sectPr w:rsidR="007E3900" w:rsidRPr="00CE2B07" w:rsidSect="00DC13A7">
      <w:pgSz w:w="16840" w:h="11907" w:orient="landscape" w:code="9"/>
      <w:pgMar w:top="1134" w:right="1134" w:bottom="567" w:left="1134" w:header="567" w:footer="454" w:gutter="0"/>
      <w:pgNumType w:start="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0D" w:rsidRDefault="00AB000D">
      <w:r>
        <w:separator/>
      </w:r>
    </w:p>
  </w:endnote>
  <w:endnote w:type="continuationSeparator" w:id="0">
    <w:p w:rsidR="00AB000D" w:rsidRDefault="00AB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Default="00B972B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10204450</wp:posOffset>
              </wp:positionH>
              <wp:positionV relativeFrom="page">
                <wp:posOffset>3622675</wp:posOffset>
              </wp:positionV>
              <wp:extent cx="396875" cy="329565"/>
              <wp:effectExtent l="0" t="0" r="0" b="0"/>
              <wp:wrapNone/>
              <wp:docPr id="1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687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859" w:rsidRDefault="00DA0859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B532D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27" style="position:absolute;left:0;text-align:left;margin-left:803.5pt;margin-top:285.25pt;width:31.2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iZpgIAAB0FAAAOAAAAZHJzL2Uyb0RvYy54bWysVN1u0zAUvkfiHSzfd/lZ0jXR0mlrKUIa&#10;MGnwAG7sNBaJHWy36YSQkLhF4hF4CG4QP3uG9I04dtquAy4QIheOj338+TvnfMenZ+u6QiumNJci&#10;w8GRjxETuaRcLDL88sVsMMJIGyIoqaRgGb5hGp+NHz44bZuUhbKUFWUKAYjQadtkuDSmST1P5yWr&#10;iT6SDROwWUhVEwOmWnhUkRbQ68oLfX/otVLRRsmcaQ2r034Tjx1+UbDcPC8KzQyqMgzcjBuVG+d2&#10;9ManJF0o0pQ839Ig/8CiJlzApXuoKTEELRX/DarmuZJaFuYol7Uni4LnzMUA0QT+L9Fcl6RhLhZI&#10;jm72adL/DzZ/trpSiFOoHUaC1FCi7tPm3eZj97273bzvPne33bfNh+5H96X7iiKbr7bRKRy7bq6U&#10;jVg3lzJ/pZGQk5KIBTtXSrYlIxRYBtbfu3fAGhqOonn7VFK4jiyNdKlbF6q2gJAUtHYVutlXiK0N&#10;ymHxOBmOTmKMctg6DpN4GLsbSLo73ChtHjNZIzvJsAIBOHCyutTGkiHpzsWRlxWnM15VzlCL+aRS&#10;aEVALDP3bdH1oVslrLOQ9liP2K8AR7jD7lm2rvhvkiCM/IswGcyA9yCaRfEgOfFHAz9ILpKhHyXR&#10;dPbWEgyitOSUMnHJBdsJMYj+rtDblugl5KSI2gwncRi72O+x14dB+u77U5A1N9CXFa8zPNo7kdTW&#10;9ZGgEDZJDeFVP/fu03dZhhzs/i4rTgW28L2AzHq+3soOwKwo5pLegCyUhLJBp8KbAhM7YtRCf2ZY&#10;v14SxTCqngiQVhJEkW1oZ0TxSQiGOtyZH+4QkZcS2h7A+unE9I/AslF8UcJNgUuVkOcgx4I7qdyx&#10;2ooYetDFtH0vbJMf2s7r7lUb/wQAAP//AwBQSwMEFAAGAAgAAAAhAH+8u07jAAAADQEAAA8AAABk&#10;cnMvZG93bnJldi54bWxMj0tPwzAQhO9I/AdrkbhRm4i6NMSpKgRIVBVSH1Qc3XhJAn5EsduGf8/2&#10;BLcd7Wjmm2I2OMuO2Mc2eAW3IwEMfRVM62sF283zzT2wmLQ32gaPCn4wwqy8vCh0bsLJr/C4TjWj&#10;EB9zraBJqcs5j1WDTsdR6NDT7zP0TieSfc1Nr08U7izPhJDc6dZTQ6M7fGyw+l4fnIJW74a3r8VT&#10;Wi0XL/ZjvrPV9PVdqeurYf4ALOGQ/sxwxid0KIlpHw7eRGZJSzGhMUnBeCLGwM4WKad07RXILLsD&#10;Xhb8/4ryFwAA//8DAFBLAQItABQABgAIAAAAIQC2gziS/gAAAOEBAAATAAAAAAAAAAAAAAAAAAAA&#10;AABbQ29udGVudF9UeXBlc10ueG1sUEsBAi0AFAAGAAgAAAAhADj9If/WAAAAlAEAAAsAAAAAAAAA&#10;AAAAAAAALwEAAF9yZWxzLy5yZWxzUEsBAi0AFAAGAAgAAAAhALahaJmmAgAAHQUAAA4AAAAAAAAA&#10;AAAAAAAALgIAAGRycy9lMm9Eb2MueG1sUEsBAi0AFAAGAAgAAAAhAH+8u07jAAAADQEAAA8AAAAA&#10;AAAAAAAAAAAAAAUAAGRycy9kb3ducmV2LnhtbFBLBQYAAAAABAAEAPMAAAAQBgAAAAA=&#10;" o:allowincell="f" stroked="f">
              <v:textbox style="layout-flow:vertical">
                <w:txbxContent>
                  <w:p w:rsidR="00DA0859" w:rsidRDefault="00DA0859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B532D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0D" w:rsidRDefault="00AB000D">
      <w:r>
        <w:separator/>
      </w:r>
    </w:p>
  </w:footnote>
  <w:footnote w:type="continuationSeparator" w:id="0">
    <w:p w:rsidR="00AB000D" w:rsidRDefault="00AB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Default="00DA0859" w:rsidP="00B6435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DA0859" w:rsidRDefault="00DA085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Pr="003B0C07" w:rsidRDefault="00B972BD" w:rsidP="00B64354">
    <w:pPr>
      <w:pStyle w:val="a6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10258425</wp:posOffset>
              </wp:positionH>
              <wp:positionV relativeFrom="page">
                <wp:posOffset>3644900</wp:posOffset>
              </wp:positionV>
              <wp:extent cx="388620" cy="329565"/>
              <wp:effectExtent l="0" t="0" r="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859" w:rsidRPr="00427C35" w:rsidRDefault="00DA0859">
                          <w:pPr>
                            <w:pBdr>
                              <w:bottom w:val="single" w:sz="4" w:space="1" w:color="auto"/>
                            </w:pBdr>
                          </w:pPr>
                          <w:r w:rsidRPr="00427C35">
                            <w:fldChar w:fldCharType="begin"/>
                          </w:r>
                          <w:r w:rsidRPr="00427C35">
                            <w:instrText>PAGE   \* MERGEFORMAT</w:instrText>
                          </w:r>
                          <w:r w:rsidRPr="00427C35">
                            <w:fldChar w:fldCharType="separate"/>
                          </w:r>
                          <w:r w:rsidR="003B532D">
                            <w:rPr>
                              <w:noProof/>
                            </w:rPr>
                            <w:t>6</w:t>
                          </w:r>
                          <w:r w:rsidRPr="00427C35"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807.75pt;margin-top:287pt;width:30.6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ZYfwIAAAUFAAAOAAAAZHJzL2Uyb0RvYy54bWysVNuO2yAQfa/Uf0C8Z31Z52Irzmo321SV&#10;tu2q234AARyjYqBA4qyq/nsHnGSTtg9VVT9gYIbDmZkzzG/2nUQ7bp3QqsbZVYoRV1QzoTY1/vJ5&#10;NZph5DxRjEiteI2fucM3i9ev5r2peK5bLRm3CECUq3pT49Z7UyWJoy3viLvShiswNtp2xMPSbhJm&#10;SQ/onUzyNJ0kvbbMWE25c7B7PxjxIuI3Daf+Y9M47pGsMXDzcbRxXIcxWcxJtbHEtIIeaJB/YNER&#10;oeDSE9Q98QRtrfgNqhPUaqcbf0V1l+imEZTHGCCaLP0lmqeWGB5jgeQ4c0qT+3+w9MPu0SLBapxj&#10;pEgHJfoESSNqIzmahvT0xlXg9WQebQjQmQdNvzqk9LIFL35rre5bThiQyoJ/cnEgLBwcRev+vWaA&#10;TrZex0ztG9sFQMgB2seCPJ8KwvceUdi8ns0mOZSNguk6L8eTcbyBVMfDxjr/lusOhUmNLVCP4GT3&#10;4HwgQ6qjSySvpWArIWVc2M16KS3aEdDGKn4HdHfuJlVwVjocGxCHHeAIdwRbYBtr/b3M8iK9y8vR&#10;ajKbjopVMR6V03Q2SrPyrpykRVncr34EgllRtYIxrh6E4kfdZcXf1fXQAYNiovJQX+NynI9j7Bfs&#10;3XmQafz+FGQnPLShFF2NZycnUoW6vlEMwiaVJ0IO8+SSfswy5OD4j1mJKgiFHwTk9+s9oAQ1rDV7&#10;Bj1YDfWC0sLbAZMwYtRDH9bYfdsSyzGS7xRoqsyKIjRuXBTjaZCDPbeszy1E0VZDewPYMF36odm3&#10;xopNCzdlMUdK34IOGxE18sLqoF7otRjM4V0IzXy+jl4vr9fiJwAAAP//AwBQSwMEFAAGAAgAAAAh&#10;AKmh3y/jAAAADQEAAA8AAABkcnMvZG93bnJldi54bWxMj11Lw0AQRd8F/8Mygm9202I2NmZTiqhg&#10;EaFVi4/TZEyi+xGy2zb+e6dP+niZw51zi8VojTjQEDrvNEwnCQhyla8712h4e324ugERIroajXek&#10;4YcCLMrzswLz2h/dmg6b2AgucSFHDW2MfS5lqFqyGCa+J8e3Tz9YjByHRtYDHrncGjlLEiUtdo4/&#10;tNjTXUvV92ZvNXS4HV++Vvdx/bx6NB/LranmT+9aX16My1sQkcb4B8NJn9WhZKed37s6CMNZTdOU&#10;WQ1pds2rTojKVAZip0HN0jnIspD/V5S/AAAA//8DAFBLAQItABQABgAIAAAAIQC2gziS/gAAAOEB&#10;AAATAAAAAAAAAAAAAAAAAAAAAABbQ29udGVudF9UeXBlc10ueG1sUEsBAi0AFAAGAAgAAAAhADj9&#10;If/WAAAAlAEAAAsAAAAAAAAAAAAAAAAALwEAAF9yZWxzLy5yZWxzUEsBAi0AFAAGAAgAAAAhANCO&#10;llh/AgAABQUAAA4AAAAAAAAAAAAAAAAALgIAAGRycy9lMm9Eb2MueG1sUEsBAi0AFAAGAAgAAAAh&#10;AKmh3y/jAAAADQEAAA8AAAAAAAAAAAAAAAAA2QQAAGRycy9kb3ducmV2LnhtbFBLBQYAAAAABAAE&#10;APMAAADpBQAAAAA=&#10;" o:allowincell="f" stroked="f">
              <v:textbox style="layout-flow:vertical">
                <w:txbxContent>
                  <w:p w:rsidR="00DA0859" w:rsidRPr="00427C35" w:rsidRDefault="00DA0859">
                    <w:pPr>
                      <w:pBdr>
                        <w:bottom w:val="single" w:sz="4" w:space="1" w:color="auto"/>
                      </w:pBdr>
                    </w:pPr>
                    <w:r w:rsidRPr="00427C35">
                      <w:fldChar w:fldCharType="begin"/>
                    </w:r>
                    <w:r w:rsidRPr="00427C35">
                      <w:instrText>PAGE   \* MERGEFORMAT</w:instrText>
                    </w:r>
                    <w:r w:rsidRPr="00427C35">
                      <w:fldChar w:fldCharType="separate"/>
                    </w:r>
                    <w:r w:rsidR="003B532D">
                      <w:rPr>
                        <w:noProof/>
                      </w:rPr>
                      <w:t>6</w:t>
                    </w:r>
                    <w:r w:rsidRPr="00427C35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9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F1320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8DE68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01B1C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3820A16"/>
    <w:multiLevelType w:val="singleLevel"/>
    <w:tmpl w:val="F57C30F8"/>
    <w:lvl w:ilvl="0">
      <w:start w:val="1"/>
      <w:numFmt w:val="decimal"/>
      <w:lvlText w:val="%1"/>
      <w:lvlJc w:val="center"/>
      <w:pPr>
        <w:tabs>
          <w:tab w:val="num" w:pos="530"/>
        </w:tabs>
        <w:ind w:left="0" w:firstLine="170"/>
      </w:pPr>
      <w:rPr>
        <w:sz w:val="16"/>
        <w:szCs w:val="16"/>
      </w:rPr>
    </w:lvl>
  </w:abstractNum>
  <w:abstractNum w:abstractNumId="5" w15:restartNumberingAfterBreak="0">
    <w:nsid w:val="79A176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D"/>
    <w:rsid w:val="00000B03"/>
    <w:rsid w:val="000041EC"/>
    <w:rsid w:val="0000470B"/>
    <w:rsid w:val="00004813"/>
    <w:rsid w:val="0000785B"/>
    <w:rsid w:val="000100B0"/>
    <w:rsid w:val="00020F24"/>
    <w:rsid w:val="00021BEA"/>
    <w:rsid w:val="000232B7"/>
    <w:rsid w:val="00023BA6"/>
    <w:rsid w:val="00023D93"/>
    <w:rsid w:val="00027B26"/>
    <w:rsid w:val="000374E8"/>
    <w:rsid w:val="0003776D"/>
    <w:rsid w:val="0004166B"/>
    <w:rsid w:val="00042856"/>
    <w:rsid w:val="00050894"/>
    <w:rsid w:val="000508AD"/>
    <w:rsid w:val="00053045"/>
    <w:rsid w:val="00055474"/>
    <w:rsid w:val="00064E62"/>
    <w:rsid w:val="00071903"/>
    <w:rsid w:val="0007217B"/>
    <w:rsid w:val="00072584"/>
    <w:rsid w:val="0007382E"/>
    <w:rsid w:val="0007437A"/>
    <w:rsid w:val="000773A4"/>
    <w:rsid w:val="00077738"/>
    <w:rsid w:val="00080AB1"/>
    <w:rsid w:val="00085DBB"/>
    <w:rsid w:val="00095825"/>
    <w:rsid w:val="000A0F8D"/>
    <w:rsid w:val="000A149E"/>
    <w:rsid w:val="000A516B"/>
    <w:rsid w:val="000B4588"/>
    <w:rsid w:val="000B4C86"/>
    <w:rsid w:val="000B537F"/>
    <w:rsid w:val="000C0C9F"/>
    <w:rsid w:val="000C360C"/>
    <w:rsid w:val="000C7429"/>
    <w:rsid w:val="000D2845"/>
    <w:rsid w:val="000D6FC2"/>
    <w:rsid w:val="000E4748"/>
    <w:rsid w:val="000F26BE"/>
    <w:rsid w:val="000F52F0"/>
    <w:rsid w:val="00101CEE"/>
    <w:rsid w:val="00102410"/>
    <w:rsid w:val="001033A5"/>
    <w:rsid w:val="00106605"/>
    <w:rsid w:val="00111133"/>
    <w:rsid w:val="0011494F"/>
    <w:rsid w:val="00115112"/>
    <w:rsid w:val="00115FF9"/>
    <w:rsid w:val="0011616A"/>
    <w:rsid w:val="0012093D"/>
    <w:rsid w:val="00120C3C"/>
    <w:rsid w:val="001219B0"/>
    <w:rsid w:val="001231D7"/>
    <w:rsid w:val="0012456B"/>
    <w:rsid w:val="00127FF0"/>
    <w:rsid w:val="001419EB"/>
    <w:rsid w:val="00150567"/>
    <w:rsid w:val="001512A2"/>
    <w:rsid w:val="00151B8C"/>
    <w:rsid w:val="001555EE"/>
    <w:rsid w:val="00157C10"/>
    <w:rsid w:val="00163C9C"/>
    <w:rsid w:val="0016401B"/>
    <w:rsid w:val="00170B0D"/>
    <w:rsid w:val="0018061C"/>
    <w:rsid w:val="00181A8B"/>
    <w:rsid w:val="00181F86"/>
    <w:rsid w:val="001863B6"/>
    <w:rsid w:val="001916BE"/>
    <w:rsid w:val="00191EEA"/>
    <w:rsid w:val="00196243"/>
    <w:rsid w:val="00196F8F"/>
    <w:rsid w:val="001A1332"/>
    <w:rsid w:val="001A16BC"/>
    <w:rsid w:val="001A1826"/>
    <w:rsid w:val="001A246A"/>
    <w:rsid w:val="001A315D"/>
    <w:rsid w:val="001A38DD"/>
    <w:rsid w:val="001A39F7"/>
    <w:rsid w:val="001B3996"/>
    <w:rsid w:val="001C1438"/>
    <w:rsid w:val="001C271B"/>
    <w:rsid w:val="001C2E48"/>
    <w:rsid w:val="001C3527"/>
    <w:rsid w:val="001C4CC6"/>
    <w:rsid w:val="001D079F"/>
    <w:rsid w:val="001D5CB2"/>
    <w:rsid w:val="001E051D"/>
    <w:rsid w:val="001E0ADD"/>
    <w:rsid w:val="001E6AFD"/>
    <w:rsid w:val="001F0499"/>
    <w:rsid w:val="001F1EE8"/>
    <w:rsid w:val="001F2365"/>
    <w:rsid w:val="001F5D21"/>
    <w:rsid w:val="00200B1C"/>
    <w:rsid w:val="002017CF"/>
    <w:rsid w:val="0020192D"/>
    <w:rsid w:val="00210F54"/>
    <w:rsid w:val="0021419A"/>
    <w:rsid w:val="00217339"/>
    <w:rsid w:val="00221245"/>
    <w:rsid w:val="002223C5"/>
    <w:rsid w:val="00224025"/>
    <w:rsid w:val="00233E34"/>
    <w:rsid w:val="00236C57"/>
    <w:rsid w:val="0024761B"/>
    <w:rsid w:val="00250225"/>
    <w:rsid w:val="002506A0"/>
    <w:rsid w:val="00250B00"/>
    <w:rsid w:val="00251AD2"/>
    <w:rsid w:val="00256661"/>
    <w:rsid w:val="00257E7F"/>
    <w:rsid w:val="00260FE8"/>
    <w:rsid w:val="00261B16"/>
    <w:rsid w:val="00267A2A"/>
    <w:rsid w:val="002749FE"/>
    <w:rsid w:val="00281C2C"/>
    <w:rsid w:val="0028230D"/>
    <w:rsid w:val="00283196"/>
    <w:rsid w:val="00284281"/>
    <w:rsid w:val="00287646"/>
    <w:rsid w:val="00290F13"/>
    <w:rsid w:val="00291E4E"/>
    <w:rsid w:val="00292E93"/>
    <w:rsid w:val="00296566"/>
    <w:rsid w:val="0029764B"/>
    <w:rsid w:val="002A42CF"/>
    <w:rsid w:val="002B0DE6"/>
    <w:rsid w:val="002B19C3"/>
    <w:rsid w:val="002B2A06"/>
    <w:rsid w:val="002B5702"/>
    <w:rsid w:val="002B5E8F"/>
    <w:rsid w:val="002C1161"/>
    <w:rsid w:val="002C1ECE"/>
    <w:rsid w:val="002C27F8"/>
    <w:rsid w:val="002C2FA7"/>
    <w:rsid w:val="002C3513"/>
    <w:rsid w:val="002C5653"/>
    <w:rsid w:val="002D313C"/>
    <w:rsid w:val="002F0C3F"/>
    <w:rsid w:val="002F4ED5"/>
    <w:rsid w:val="002F65A1"/>
    <w:rsid w:val="002F6AD0"/>
    <w:rsid w:val="002F7B7C"/>
    <w:rsid w:val="00311BE9"/>
    <w:rsid w:val="003120A0"/>
    <w:rsid w:val="00314065"/>
    <w:rsid w:val="0032055B"/>
    <w:rsid w:val="00321D90"/>
    <w:rsid w:val="003250BD"/>
    <w:rsid w:val="00325CDD"/>
    <w:rsid w:val="00333D4C"/>
    <w:rsid w:val="0033771F"/>
    <w:rsid w:val="0034479D"/>
    <w:rsid w:val="0034670A"/>
    <w:rsid w:val="00347209"/>
    <w:rsid w:val="0035115D"/>
    <w:rsid w:val="0035172B"/>
    <w:rsid w:val="00354DE8"/>
    <w:rsid w:val="00357C61"/>
    <w:rsid w:val="00364C14"/>
    <w:rsid w:val="00366C85"/>
    <w:rsid w:val="00367FF3"/>
    <w:rsid w:val="00370B55"/>
    <w:rsid w:val="00372C5A"/>
    <w:rsid w:val="0037353D"/>
    <w:rsid w:val="00373D86"/>
    <w:rsid w:val="0037550F"/>
    <w:rsid w:val="00382D09"/>
    <w:rsid w:val="003965F0"/>
    <w:rsid w:val="00397313"/>
    <w:rsid w:val="003A2FA0"/>
    <w:rsid w:val="003A30B0"/>
    <w:rsid w:val="003A6CA1"/>
    <w:rsid w:val="003B0AA6"/>
    <w:rsid w:val="003B0C07"/>
    <w:rsid w:val="003B1DAD"/>
    <w:rsid w:val="003B35B4"/>
    <w:rsid w:val="003B532D"/>
    <w:rsid w:val="003B5A91"/>
    <w:rsid w:val="003C1608"/>
    <w:rsid w:val="003C3E3C"/>
    <w:rsid w:val="003C5F22"/>
    <w:rsid w:val="003C6C57"/>
    <w:rsid w:val="003C782E"/>
    <w:rsid w:val="003D0981"/>
    <w:rsid w:val="003D27A8"/>
    <w:rsid w:val="003D41A1"/>
    <w:rsid w:val="003D4F6E"/>
    <w:rsid w:val="003E0654"/>
    <w:rsid w:val="003E1343"/>
    <w:rsid w:val="003E5A35"/>
    <w:rsid w:val="003E5E07"/>
    <w:rsid w:val="003E7F9B"/>
    <w:rsid w:val="003F33B3"/>
    <w:rsid w:val="003F3636"/>
    <w:rsid w:val="003F50AD"/>
    <w:rsid w:val="003F686C"/>
    <w:rsid w:val="00406C1A"/>
    <w:rsid w:val="00410C38"/>
    <w:rsid w:val="0041779A"/>
    <w:rsid w:val="00420B73"/>
    <w:rsid w:val="00421C67"/>
    <w:rsid w:val="0042556D"/>
    <w:rsid w:val="00426421"/>
    <w:rsid w:val="00426E6E"/>
    <w:rsid w:val="00427C35"/>
    <w:rsid w:val="00430388"/>
    <w:rsid w:val="00431E56"/>
    <w:rsid w:val="00444F08"/>
    <w:rsid w:val="004536C1"/>
    <w:rsid w:val="004542C4"/>
    <w:rsid w:val="00456B8F"/>
    <w:rsid w:val="00456F73"/>
    <w:rsid w:val="00460B35"/>
    <w:rsid w:val="004757A0"/>
    <w:rsid w:val="00475951"/>
    <w:rsid w:val="004766A8"/>
    <w:rsid w:val="00482631"/>
    <w:rsid w:val="00482B1E"/>
    <w:rsid w:val="00483616"/>
    <w:rsid w:val="004858A6"/>
    <w:rsid w:val="004903D3"/>
    <w:rsid w:val="004922C2"/>
    <w:rsid w:val="0049493D"/>
    <w:rsid w:val="00496FF9"/>
    <w:rsid w:val="004A0264"/>
    <w:rsid w:val="004A0AA4"/>
    <w:rsid w:val="004A771E"/>
    <w:rsid w:val="004A77CF"/>
    <w:rsid w:val="004B381E"/>
    <w:rsid w:val="004B420D"/>
    <w:rsid w:val="004B751E"/>
    <w:rsid w:val="004B7E9E"/>
    <w:rsid w:val="004C0C8A"/>
    <w:rsid w:val="004C3942"/>
    <w:rsid w:val="004C70A7"/>
    <w:rsid w:val="004D1D63"/>
    <w:rsid w:val="004D30DC"/>
    <w:rsid w:val="004D459D"/>
    <w:rsid w:val="004D73E0"/>
    <w:rsid w:val="004E02FC"/>
    <w:rsid w:val="004E0A49"/>
    <w:rsid w:val="004E6686"/>
    <w:rsid w:val="004F159A"/>
    <w:rsid w:val="004F3182"/>
    <w:rsid w:val="004F7669"/>
    <w:rsid w:val="005020C9"/>
    <w:rsid w:val="0050322F"/>
    <w:rsid w:val="005034C8"/>
    <w:rsid w:val="00503D97"/>
    <w:rsid w:val="00503FD7"/>
    <w:rsid w:val="00504B3C"/>
    <w:rsid w:val="0050622E"/>
    <w:rsid w:val="005076EA"/>
    <w:rsid w:val="0051415C"/>
    <w:rsid w:val="00517D02"/>
    <w:rsid w:val="00520764"/>
    <w:rsid w:val="00523AF8"/>
    <w:rsid w:val="00523BFB"/>
    <w:rsid w:val="00523D7B"/>
    <w:rsid w:val="005322BC"/>
    <w:rsid w:val="0054517A"/>
    <w:rsid w:val="00552D9C"/>
    <w:rsid w:val="00562021"/>
    <w:rsid w:val="00566960"/>
    <w:rsid w:val="00571A7D"/>
    <w:rsid w:val="005733F3"/>
    <w:rsid w:val="00573FD8"/>
    <w:rsid w:val="00574659"/>
    <w:rsid w:val="0058196C"/>
    <w:rsid w:val="00582E65"/>
    <w:rsid w:val="00585322"/>
    <w:rsid w:val="00586F61"/>
    <w:rsid w:val="005871D5"/>
    <w:rsid w:val="00592534"/>
    <w:rsid w:val="00592EC3"/>
    <w:rsid w:val="005A2B3E"/>
    <w:rsid w:val="005A3223"/>
    <w:rsid w:val="005A3725"/>
    <w:rsid w:val="005A5A43"/>
    <w:rsid w:val="005B1BAB"/>
    <w:rsid w:val="005B1BFA"/>
    <w:rsid w:val="005B29CC"/>
    <w:rsid w:val="005B431B"/>
    <w:rsid w:val="005B6061"/>
    <w:rsid w:val="005B61EE"/>
    <w:rsid w:val="005C0629"/>
    <w:rsid w:val="005C76DD"/>
    <w:rsid w:val="005D2141"/>
    <w:rsid w:val="005D3029"/>
    <w:rsid w:val="005D3EB8"/>
    <w:rsid w:val="005D474D"/>
    <w:rsid w:val="005D5F06"/>
    <w:rsid w:val="005E2855"/>
    <w:rsid w:val="005E335A"/>
    <w:rsid w:val="005E40EB"/>
    <w:rsid w:val="005E581C"/>
    <w:rsid w:val="005E64C7"/>
    <w:rsid w:val="005E7D61"/>
    <w:rsid w:val="005F1469"/>
    <w:rsid w:val="005F217D"/>
    <w:rsid w:val="005F28A7"/>
    <w:rsid w:val="0060039A"/>
    <w:rsid w:val="00601D6F"/>
    <w:rsid w:val="00604046"/>
    <w:rsid w:val="00606551"/>
    <w:rsid w:val="0060719B"/>
    <w:rsid w:val="006115AD"/>
    <w:rsid w:val="00615AC3"/>
    <w:rsid w:val="00616136"/>
    <w:rsid w:val="0061650A"/>
    <w:rsid w:val="0062286E"/>
    <w:rsid w:val="0062311C"/>
    <w:rsid w:val="0062711F"/>
    <w:rsid w:val="00630CBB"/>
    <w:rsid w:val="00631BCE"/>
    <w:rsid w:val="00642DB0"/>
    <w:rsid w:val="006450EE"/>
    <w:rsid w:val="00645163"/>
    <w:rsid w:val="00646BB6"/>
    <w:rsid w:val="0065162F"/>
    <w:rsid w:val="0065174F"/>
    <w:rsid w:val="00666ADF"/>
    <w:rsid w:val="00677D97"/>
    <w:rsid w:val="00680768"/>
    <w:rsid w:val="0068448D"/>
    <w:rsid w:val="00685955"/>
    <w:rsid w:val="006869AD"/>
    <w:rsid w:val="00687862"/>
    <w:rsid w:val="00692905"/>
    <w:rsid w:val="006931AE"/>
    <w:rsid w:val="0069487F"/>
    <w:rsid w:val="006A05CD"/>
    <w:rsid w:val="006A1A1A"/>
    <w:rsid w:val="006A224E"/>
    <w:rsid w:val="006A394B"/>
    <w:rsid w:val="006B7593"/>
    <w:rsid w:val="006C17A9"/>
    <w:rsid w:val="006C2436"/>
    <w:rsid w:val="006D0097"/>
    <w:rsid w:val="006D037B"/>
    <w:rsid w:val="006D354F"/>
    <w:rsid w:val="006E0826"/>
    <w:rsid w:val="006E0B4A"/>
    <w:rsid w:val="006E0DA7"/>
    <w:rsid w:val="006E3CCA"/>
    <w:rsid w:val="006F142F"/>
    <w:rsid w:val="006F15E2"/>
    <w:rsid w:val="006F1EA1"/>
    <w:rsid w:val="006F2CE4"/>
    <w:rsid w:val="006F4BC5"/>
    <w:rsid w:val="00703A64"/>
    <w:rsid w:val="0070651D"/>
    <w:rsid w:val="00706C69"/>
    <w:rsid w:val="007109F0"/>
    <w:rsid w:val="00710D80"/>
    <w:rsid w:val="0071666F"/>
    <w:rsid w:val="007168EB"/>
    <w:rsid w:val="00717845"/>
    <w:rsid w:val="00720D50"/>
    <w:rsid w:val="00723489"/>
    <w:rsid w:val="00724796"/>
    <w:rsid w:val="0072655B"/>
    <w:rsid w:val="007437A3"/>
    <w:rsid w:val="00745631"/>
    <w:rsid w:val="007458AD"/>
    <w:rsid w:val="007500FB"/>
    <w:rsid w:val="00750944"/>
    <w:rsid w:val="00761652"/>
    <w:rsid w:val="00766CF4"/>
    <w:rsid w:val="0077041A"/>
    <w:rsid w:val="00776595"/>
    <w:rsid w:val="0078145C"/>
    <w:rsid w:val="00781BFD"/>
    <w:rsid w:val="007876E3"/>
    <w:rsid w:val="007900EB"/>
    <w:rsid w:val="007A1DC4"/>
    <w:rsid w:val="007A7002"/>
    <w:rsid w:val="007B0395"/>
    <w:rsid w:val="007B2111"/>
    <w:rsid w:val="007B35C3"/>
    <w:rsid w:val="007B4405"/>
    <w:rsid w:val="007B69BF"/>
    <w:rsid w:val="007B70F5"/>
    <w:rsid w:val="007B7232"/>
    <w:rsid w:val="007B7D82"/>
    <w:rsid w:val="007C4081"/>
    <w:rsid w:val="007C5CBD"/>
    <w:rsid w:val="007D0EB2"/>
    <w:rsid w:val="007D3927"/>
    <w:rsid w:val="007D7C2D"/>
    <w:rsid w:val="007E0960"/>
    <w:rsid w:val="007E2F09"/>
    <w:rsid w:val="007E3900"/>
    <w:rsid w:val="007E71CE"/>
    <w:rsid w:val="007F782B"/>
    <w:rsid w:val="00801DBF"/>
    <w:rsid w:val="00802972"/>
    <w:rsid w:val="00803459"/>
    <w:rsid w:val="00805D57"/>
    <w:rsid w:val="008062B8"/>
    <w:rsid w:val="00812690"/>
    <w:rsid w:val="00814128"/>
    <w:rsid w:val="00820DB6"/>
    <w:rsid w:val="0082122C"/>
    <w:rsid w:val="00821C19"/>
    <w:rsid w:val="008254DA"/>
    <w:rsid w:val="0083189F"/>
    <w:rsid w:val="00835E2D"/>
    <w:rsid w:val="00836F67"/>
    <w:rsid w:val="008402F5"/>
    <w:rsid w:val="00843964"/>
    <w:rsid w:val="00843B32"/>
    <w:rsid w:val="00852435"/>
    <w:rsid w:val="00860046"/>
    <w:rsid w:val="008634BD"/>
    <w:rsid w:val="0086674A"/>
    <w:rsid w:val="00867305"/>
    <w:rsid w:val="008718CB"/>
    <w:rsid w:val="00872198"/>
    <w:rsid w:val="00875549"/>
    <w:rsid w:val="00877E57"/>
    <w:rsid w:val="008803A7"/>
    <w:rsid w:val="00880D60"/>
    <w:rsid w:val="00886B08"/>
    <w:rsid w:val="00886B28"/>
    <w:rsid w:val="00897E42"/>
    <w:rsid w:val="008A0DAE"/>
    <w:rsid w:val="008A4437"/>
    <w:rsid w:val="008A47D6"/>
    <w:rsid w:val="008B618D"/>
    <w:rsid w:val="008B622F"/>
    <w:rsid w:val="008C105E"/>
    <w:rsid w:val="008C670C"/>
    <w:rsid w:val="008C67CF"/>
    <w:rsid w:val="008C6B13"/>
    <w:rsid w:val="008D1DE8"/>
    <w:rsid w:val="008D3A2F"/>
    <w:rsid w:val="008D4A2A"/>
    <w:rsid w:val="008E426C"/>
    <w:rsid w:val="008F01E3"/>
    <w:rsid w:val="008F268F"/>
    <w:rsid w:val="008F5AA9"/>
    <w:rsid w:val="008F799E"/>
    <w:rsid w:val="00900CD7"/>
    <w:rsid w:val="00903329"/>
    <w:rsid w:val="00907C79"/>
    <w:rsid w:val="00912007"/>
    <w:rsid w:val="0091274A"/>
    <w:rsid w:val="009153D5"/>
    <w:rsid w:val="009240E3"/>
    <w:rsid w:val="009264F0"/>
    <w:rsid w:val="00926AF4"/>
    <w:rsid w:val="0092701A"/>
    <w:rsid w:val="009270BD"/>
    <w:rsid w:val="00931078"/>
    <w:rsid w:val="00931569"/>
    <w:rsid w:val="009375AC"/>
    <w:rsid w:val="009403CB"/>
    <w:rsid w:val="00944E4C"/>
    <w:rsid w:val="00946FD0"/>
    <w:rsid w:val="00950F8B"/>
    <w:rsid w:val="009537DA"/>
    <w:rsid w:val="009547A3"/>
    <w:rsid w:val="00956470"/>
    <w:rsid w:val="00956758"/>
    <w:rsid w:val="00956A28"/>
    <w:rsid w:val="00965186"/>
    <w:rsid w:val="00970A71"/>
    <w:rsid w:val="00970EB9"/>
    <w:rsid w:val="0097105F"/>
    <w:rsid w:val="00972336"/>
    <w:rsid w:val="00973908"/>
    <w:rsid w:val="00974BB3"/>
    <w:rsid w:val="00981404"/>
    <w:rsid w:val="0098289F"/>
    <w:rsid w:val="009837EA"/>
    <w:rsid w:val="00983D92"/>
    <w:rsid w:val="00987282"/>
    <w:rsid w:val="00987841"/>
    <w:rsid w:val="00987C28"/>
    <w:rsid w:val="00987E08"/>
    <w:rsid w:val="0099009D"/>
    <w:rsid w:val="009913D7"/>
    <w:rsid w:val="009960FB"/>
    <w:rsid w:val="009A16D2"/>
    <w:rsid w:val="009A1F85"/>
    <w:rsid w:val="009A4B67"/>
    <w:rsid w:val="009A52DC"/>
    <w:rsid w:val="009A634B"/>
    <w:rsid w:val="009A64E9"/>
    <w:rsid w:val="009A68BD"/>
    <w:rsid w:val="009B00BB"/>
    <w:rsid w:val="009B4C65"/>
    <w:rsid w:val="009C0A71"/>
    <w:rsid w:val="009C1DCF"/>
    <w:rsid w:val="009C22B0"/>
    <w:rsid w:val="009C30D4"/>
    <w:rsid w:val="009C4E48"/>
    <w:rsid w:val="009C5B79"/>
    <w:rsid w:val="009C66B5"/>
    <w:rsid w:val="009D109B"/>
    <w:rsid w:val="009D2081"/>
    <w:rsid w:val="009D3EAF"/>
    <w:rsid w:val="009D428D"/>
    <w:rsid w:val="009D476A"/>
    <w:rsid w:val="009D71DA"/>
    <w:rsid w:val="009E0047"/>
    <w:rsid w:val="009E269A"/>
    <w:rsid w:val="009E36FC"/>
    <w:rsid w:val="009E67E2"/>
    <w:rsid w:val="009F2FF5"/>
    <w:rsid w:val="009F4F51"/>
    <w:rsid w:val="00A00F74"/>
    <w:rsid w:val="00A01599"/>
    <w:rsid w:val="00A05F0B"/>
    <w:rsid w:val="00A15B7A"/>
    <w:rsid w:val="00A178ED"/>
    <w:rsid w:val="00A17B8D"/>
    <w:rsid w:val="00A239E3"/>
    <w:rsid w:val="00A306B1"/>
    <w:rsid w:val="00A35A60"/>
    <w:rsid w:val="00A36A35"/>
    <w:rsid w:val="00A36B31"/>
    <w:rsid w:val="00A421C0"/>
    <w:rsid w:val="00A4266C"/>
    <w:rsid w:val="00A42F8F"/>
    <w:rsid w:val="00A571DB"/>
    <w:rsid w:val="00A57E89"/>
    <w:rsid w:val="00A57FF2"/>
    <w:rsid w:val="00A60B59"/>
    <w:rsid w:val="00A62380"/>
    <w:rsid w:val="00A6285B"/>
    <w:rsid w:val="00A64BC9"/>
    <w:rsid w:val="00A65026"/>
    <w:rsid w:val="00A66F60"/>
    <w:rsid w:val="00A707FC"/>
    <w:rsid w:val="00A70F96"/>
    <w:rsid w:val="00A71C91"/>
    <w:rsid w:val="00A7304B"/>
    <w:rsid w:val="00A83F1E"/>
    <w:rsid w:val="00A92756"/>
    <w:rsid w:val="00A92871"/>
    <w:rsid w:val="00A978BC"/>
    <w:rsid w:val="00A97C12"/>
    <w:rsid w:val="00AA03C7"/>
    <w:rsid w:val="00AA04A7"/>
    <w:rsid w:val="00AA0F46"/>
    <w:rsid w:val="00AB000D"/>
    <w:rsid w:val="00AB4078"/>
    <w:rsid w:val="00AC3329"/>
    <w:rsid w:val="00AC4638"/>
    <w:rsid w:val="00AC5EFA"/>
    <w:rsid w:val="00AC7346"/>
    <w:rsid w:val="00AC79B1"/>
    <w:rsid w:val="00AD15A5"/>
    <w:rsid w:val="00AD1DFE"/>
    <w:rsid w:val="00AD1E68"/>
    <w:rsid w:val="00AD4166"/>
    <w:rsid w:val="00AD52A1"/>
    <w:rsid w:val="00AD6723"/>
    <w:rsid w:val="00AE0829"/>
    <w:rsid w:val="00AE0A7B"/>
    <w:rsid w:val="00AE0E96"/>
    <w:rsid w:val="00AE5185"/>
    <w:rsid w:val="00AE670E"/>
    <w:rsid w:val="00AE6FD3"/>
    <w:rsid w:val="00B01187"/>
    <w:rsid w:val="00B06481"/>
    <w:rsid w:val="00B06897"/>
    <w:rsid w:val="00B10BC0"/>
    <w:rsid w:val="00B10E13"/>
    <w:rsid w:val="00B11A30"/>
    <w:rsid w:val="00B1322B"/>
    <w:rsid w:val="00B15EC7"/>
    <w:rsid w:val="00B407AC"/>
    <w:rsid w:val="00B41A44"/>
    <w:rsid w:val="00B41ECC"/>
    <w:rsid w:val="00B4299D"/>
    <w:rsid w:val="00B4432D"/>
    <w:rsid w:val="00B4445D"/>
    <w:rsid w:val="00B4660E"/>
    <w:rsid w:val="00B50B09"/>
    <w:rsid w:val="00B52FEC"/>
    <w:rsid w:val="00B60FE8"/>
    <w:rsid w:val="00B613F2"/>
    <w:rsid w:val="00B62C8A"/>
    <w:rsid w:val="00B642C3"/>
    <w:rsid w:val="00B64354"/>
    <w:rsid w:val="00B64EA6"/>
    <w:rsid w:val="00B66D9C"/>
    <w:rsid w:val="00B7139B"/>
    <w:rsid w:val="00B74460"/>
    <w:rsid w:val="00B76D72"/>
    <w:rsid w:val="00B7715E"/>
    <w:rsid w:val="00B7734E"/>
    <w:rsid w:val="00B8101C"/>
    <w:rsid w:val="00B869F5"/>
    <w:rsid w:val="00B87AB1"/>
    <w:rsid w:val="00B91722"/>
    <w:rsid w:val="00B945B0"/>
    <w:rsid w:val="00B9619C"/>
    <w:rsid w:val="00B972BD"/>
    <w:rsid w:val="00BA155D"/>
    <w:rsid w:val="00BA1758"/>
    <w:rsid w:val="00BA3CF6"/>
    <w:rsid w:val="00BB161E"/>
    <w:rsid w:val="00BB2582"/>
    <w:rsid w:val="00BB68D2"/>
    <w:rsid w:val="00BC3F20"/>
    <w:rsid w:val="00BC3F53"/>
    <w:rsid w:val="00BC4CE1"/>
    <w:rsid w:val="00BC4EFA"/>
    <w:rsid w:val="00BC5E86"/>
    <w:rsid w:val="00BC70DC"/>
    <w:rsid w:val="00BC7127"/>
    <w:rsid w:val="00BD0F71"/>
    <w:rsid w:val="00BD1A41"/>
    <w:rsid w:val="00BD210F"/>
    <w:rsid w:val="00BD5673"/>
    <w:rsid w:val="00BD7DE8"/>
    <w:rsid w:val="00BE0DCE"/>
    <w:rsid w:val="00BE300A"/>
    <w:rsid w:val="00BE3B9E"/>
    <w:rsid w:val="00BE4FB6"/>
    <w:rsid w:val="00BF0B57"/>
    <w:rsid w:val="00BF1454"/>
    <w:rsid w:val="00BF1CF4"/>
    <w:rsid w:val="00BF4BAE"/>
    <w:rsid w:val="00BF549A"/>
    <w:rsid w:val="00BF5FCC"/>
    <w:rsid w:val="00C042FC"/>
    <w:rsid w:val="00C060D9"/>
    <w:rsid w:val="00C13BC9"/>
    <w:rsid w:val="00C149C0"/>
    <w:rsid w:val="00C17944"/>
    <w:rsid w:val="00C17F0F"/>
    <w:rsid w:val="00C20066"/>
    <w:rsid w:val="00C251B0"/>
    <w:rsid w:val="00C26724"/>
    <w:rsid w:val="00C35651"/>
    <w:rsid w:val="00C43F90"/>
    <w:rsid w:val="00C441F7"/>
    <w:rsid w:val="00C44BC4"/>
    <w:rsid w:val="00C466B1"/>
    <w:rsid w:val="00C521EC"/>
    <w:rsid w:val="00C64534"/>
    <w:rsid w:val="00C65B8E"/>
    <w:rsid w:val="00C7243C"/>
    <w:rsid w:val="00C72C43"/>
    <w:rsid w:val="00C738CB"/>
    <w:rsid w:val="00C80EC8"/>
    <w:rsid w:val="00C81765"/>
    <w:rsid w:val="00C81A2C"/>
    <w:rsid w:val="00C81EEA"/>
    <w:rsid w:val="00C979E2"/>
    <w:rsid w:val="00CB4BFF"/>
    <w:rsid w:val="00CB69B9"/>
    <w:rsid w:val="00CB72C6"/>
    <w:rsid w:val="00CC7E6B"/>
    <w:rsid w:val="00CD0E7F"/>
    <w:rsid w:val="00CD3DD8"/>
    <w:rsid w:val="00CE2B07"/>
    <w:rsid w:val="00CE4202"/>
    <w:rsid w:val="00CE76F2"/>
    <w:rsid w:val="00CE7FCC"/>
    <w:rsid w:val="00CF4CB1"/>
    <w:rsid w:val="00CF59A1"/>
    <w:rsid w:val="00CF75D1"/>
    <w:rsid w:val="00D0334D"/>
    <w:rsid w:val="00D064DB"/>
    <w:rsid w:val="00D110AE"/>
    <w:rsid w:val="00D251DB"/>
    <w:rsid w:val="00D2763E"/>
    <w:rsid w:val="00D3675A"/>
    <w:rsid w:val="00D44C5A"/>
    <w:rsid w:val="00D4508D"/>
    <w:rsid w:val="00D5010B"/>
    <w:rsid w:val="00D5760A"/>
    <w:rsid w:val="00D601B0"/>
    <w:rsid w:val="00D61FB4"/>
    <w:rsid w:val="00D62263"/>
    <w:rsid w:val="00D70B36"/>
    <w:rsid w:val="00D71063"/>
    <w:rsid w:val="00D717EF"/>
    <w:rsid w:val="00D81E37"/>
    <w:rsid w:val="00D84B55"/>
    <w:rsid w:val="00D8559E"/>
    <w:rsid w:val="00D92DA3"/>
    <w:rsid w:val="00D96EC8"/>
    <w:rsid w:val="00DA0859"/>
    <w:rsid w:val="00DA19C0"/>
    <w:rsid w:val="00DA22BC"/>
    <w:rsid w:val="00DA4419"/>
    <w:rsid w:val="00DA4C9D"/>
    <w:rsid w:val="00DA718C"/>
    <w:rsid w:val="00DB3ED3"/>
    <w:rsid w:val="00DB4E96"/>
    <w:rsid w:val="00DB7D57"/>
    <w:rsid w:val="00DC13A7"/>
    <w:rsid w:val="00DC2207"/>
    <w:rsid w:val="00DC2D00"/>
    <w:rsid w:val="00DC302B"/>
    <w:rsid w:val="00DC4594"/>
    <w:rsid w:val="00DC5353"/>
    <w:rsid w:val="00DC62A5"/>
    <w:rsid w:val="00DC7765"/>
    <w:rsid w:val="00DD30EE"/>
    <w:rsid w:val="00DD3814"/>
    <w:rsid w:val="00DD636C"/>
    <w:rsid w:val="00DD69F4"/>
    <w:rsid w:val="00DD73CA"/>
    <w:rsid w:val="00DE0008"/>
    <w:rsid w:val="00DE021E"/>
    <w:rsid w:val="00DE105C"/>
    <w:rsid w:val="00DE14DF"/>
    <w:rsid w:val="00DE590A"/>
    <w:rsid w:val="00DE6513"/>
    <w:rsid w:val="00DE6B08"/>
    <w:rsid w:val="00DF4BDB"/>
    <w:rsid w:val="00DF705F"/>
    <w:rsid w:val="00DF72BF"/>
    <w:rsid w:val="00DF7F92"/>
    <w:rsid w:val="00E03F92"/>
    <w:rsid w:val="00E05F80"/>
    <w:rsid w:val="00E06D84"/>
    <w:rsid w:val="00E1193A"/>
    <w:rsid w:val="00E12C0A"/>
    <w:rsid w:val="00E15522"/>
    <w:rsid w:val="00E17010"/>
    <w:rsid w:val="00E2052D"/>
    <w:rsid w:val="00E20799"/>
    <w:rsid w:val="00E24730"/>
    <w:rsid w:val="00E251B1"/>
    <w:rsid w:val="00E256E5"/>
    <w:rsid w:val="00E278D2"/>
    <w:rsid w:val="00E309AA"/>
    <w:rsid w:val="00E40137"/>
    <w:rsid w:val="00E40C23"/>
    <w:rsid w:val="00E427B6"/>
    <w:rsid w:val="00E514FF"/>
    <w:rsid w:val="00E63573"/>
    <w:rsid w:val="00E767A3"/>
    <w:rsid w:val="00E76FCA"/>
    <w:rsid w:val="00E86F9C"/>
    <w:rsid w:val="00E8749A"/>
    <w:rsid w:val="00E87B43"/>
    <w:rsid w:val="00E97DE1"/>
    <w:rsid w:val="00EA332C"/>
    <w:rsid w:val="00EA5599"/>
    <w:rsid w:val="00EA582A"/>
    <w:rsid w:val="00EA6650"/>
    <w:rsid w:val="00EB09F0"/>
    <w:rsid w:val="00EB3395"/>
    <w:rsid w:val="00EB3B45"/>
    <w:rsid w:val="00EB4F56"/>
    <w:rsid w:val="00EB5241"/>
    <w:rsid w:val="00EB62E2"/>
    <w:rsid w:val="00EB7747"/>
    <w:rsid w:val="00EC1379"/>
    <w:rsid w:val="00EC6F15"/>
    <w:rsid w:val="00EC7A95"/>
    <w:rsid w:val="00ED22D1"/>
    <w:rsid w:val="00EE03BD"/>
    <w:rsid w:val="00EE0D34"/>
    <w:rsid w:val="00EE10EF"/>
    <w:rsid w:val="00EE13A0"/>
    <w:rsid w:val="00EE36F2"/>
    <w:rsid w:val="00EE7C62"/>
    <w:rsid w:val="00EF12BD"/>
    <w:rsid w:val="00EF1A5D"/>
    <w:rsid w:val="00EF25C5"/>
    <w:rsid w:val="00EF6933"/>
    <w:rsid w:val="00F060E8"/>
    <w:rsid w:val="00F12BD6"/>
    <w:rsid w:val="00F168FE"/>
    <w:rsid w:val="00F211DF"/>
    <w:rsid w:val="00F25649"/>
    <w:rsid w:val="00F3383C"/>
    <w:rsid w:val="00F441E2"/>
    <w:rsid w:val="00F456C0"/>
    <w:rsid w:val="00F53CD5"/>
    <w:rsid w:val="00F557D8"/>
    <w:rsid w:val="00F561ED"/>
    <w:rsid w:val="00F56DA9"/>
    <w:rsid w:val="00F57A31"/>
    <w:rsid w:val="00F602DA"/>
    <w:rsid w:val="00F63603"/>
    <w:rsid w:val="00F67253"/>
    <w:rsid w:val="00F7035C"/>
    <w:rsid w:val="00F732C0"/>
    <w:rsid w:val="00F73EF5"/>
    <w:rsid w:val="00F761E1"/>
    <w:rsid w:val="00F764EA"/>
    <w:rsid w:val="00F9216E"/>
    <w:rsid w:val="00F924F6"/>
    <w:rsid w:val="00F92B83"/>
    <w:rsid w:val="00F940F6"/>
    <w:rsid w:val="00F97BA1"/>
    <w:rsid w:val="00FA02ED"/>
    <w:rsid w:val="00FA038F"/>
    <w:rsid w:val="00FA6195"/>
    <w:rsid w:val="00FA676A"/>
    <w:rsid w:val="00FB1603"/>
    <w:rsid w:val="00FB56CE"/>
    <w:rsid w:val="00FB67B7"/>
    <w:rsid w:val="00FB6A81"/>
    <w:rsid w:val="00FC5C2C"/>
    <w:rsid w:val="00FC6FB9"/>
    <w:rsid w:val="00FD069E"/>
    <w:rsid w:val="00FD0B0E"/>
    <w:rsid w:val="00FD103E"/>
    <w:rsid w:val="00FD11BA"/>
    <w:rsid w:val="00FE102B"/>
    <w:rsid w:val="00FE4A44"/>
    <w:rsid w:val="00FE5DA3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DC260F"/>
  <w15:chartTrackingRefBased/>
  <w15:docId w15:val="{A9E12695-F458-4041-BB79-B1583659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jc w:val="center"/>
    </w:pPr>
    <w:rPr>
      <w:sz w:val="28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sz w:val="1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keepNext/>
      <w:ind w:right="-3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spacing w:line="216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Body Text"/>
    <w:basedOn w:val="a"/>
    <w:pPr>
      <w:tabs>
        <w:tab w:val="left" w:pos="9781"/>
      </w:tabs>
      <w:ind w:right="-2"/>
      <w:jc w:val="both"/>
    </w:pPr>
  </w:style>
  <w:style w:type="character" w:styleId="a5">
    <w:name w:val="footnote reference"/>
    <w:semiHidden/>
    <w:rPr>
      <w:vertAlign w:val="superscript"/>
    </w:rPr>
  </w:style>
  <w:style w:type="paragraph" w:styleId="2">
    <w:name w:val="Body Text 2"/>
    <w:basedOn w:val="a"/>
    <w:pPr>
      <w:ind w:right="8617"/>
    </w:pPr>
    <w:rPr>
      <w:sz w:val="20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">
    <w:name w:val="Body Text 3"/>
    <w:basedOn w:val="a"/>
    <w:pPr>
      <w:jc w:val="both"/>
    </w:pPr>
    <w:rPr>
      <w:sz w:val="14"/>
    </w:rPr>
  </w:style>
  <w:style w:type="paragraph" w:styleId="a8">
    <w:name w:val="Balloon Text"/>
    <w:basedOn w:val="a"/>
    <w:semiHidden/>
    <w:rsid w:val="000A516B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7D0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8D3A2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D3A2F"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D3A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8D3A2F"/>
    <w:rPr>
      <w:b/>
      <w:bCs/>
      <w:lang w:val="x-none" w:eastAsia="x-none"/>
    </w:rPr>
  </w:style>
  <w:style w:type="character" w:customStyle="1" w:styleId="ae">
    <w:name w:val="Тема примечания Знак"/>
    <w:link w:val="ad"/>
    <w:uiPriority w:val="99"/>
    <w:semiHidden/>
    <w:rsid w:val="008D3A2F"/>
    <w:rPr>
      <w:b/>
      <w:bCs/>
    </w:rPr>
  </w:style>
  <w:style w:type="paragraph" w:styleId="af">
    <w:name w:val="footnote text"/>
    <w:basedOn w:val="a"/>
    <w:link w:val="af0"/>
    <w:semiHidden/>
    <w:rsid w:val="00F764EA"/>
    <w:pPr>
      <w:jc w:val="left"/>
    </w:pPr>
    <w:rPr>
      <w:rFonts w:eastAsia="Calibri"/>
      <w:sz w:val="20"/>
      <w:lang w:val="x-none" w:eastAsia="x-none"/>
    </w:rPr>
  </w:style>
  <w:style w:type="character" w:customStyle="1" w:styleId="af0">
    <w:name w:val="Текст сноски Знак"/>
    <w:link w:val="af"/>
    <w:semiHidden/>
    <w:rsid w:val="00F764EA"/>
    <w:rPr>
      <w:rFonts w:eastAsia="Calibri"/>
    </w:rPr>
  </w:style>
  <w:style w:type="paragraph" w:styleId="af1">
    <w:name w:val="endnote text"/>
    <w:basedOn w:val="a"/>
    <w:link w:val="af2"/>
    <w:uiPriority w:val="99"/>
    <w:semiHidden/>
    <w:unhideWhenUsed/>
    <w:rsid w:val="00C7243C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C7243C"/>
  </w:style>
  <w:style w:type="character" w:styleId="af3">
    <w:name w:val="endnote reference"/>
    <w:uiPriority w:val="99"/>
    <w:semiHidden/>
    <w:unhideWhenUsed/>
    <w:rsid w:val="00C724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str\IdeaProjects\report\src\main\resources\simple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1F7AA-B5CE-4B0E-9FFE-02E2878F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simpleTemplate.dotx</Template>
  <TotalTime>6</TotalTime>
  <Pages>1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Кому  представляется_________________________________________ ___________________________________________________________</vt:lpstr>
    </vt:vector>
  </TitlesOfParts>
  <Company>Technotex</Company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Кому  представляется_________________________________________ ___________________________________________________________</dc:title>
  <dc:subject/>
  <dc:creator>bmstr</dc:creator>
  <cp:keywords/>
  <cp:lastModifiedBy>Дмитрий Ермашёв</cp:lastModifiedBy>
  <cp:revision>6</cp:revision>
  <cp:lastPrinted>2016-05-16T14:55:00Z</cp:lastPrinted>
  <dcterms:created xsi:type="dcterms:W3CDTF">2016-11-27T15:50:00Z</dcterms:created>
  <dcterms:modified xsi:type="dcterms:W3CDTF">2016-12-13T19:51:00Z</dcterms:modified>
</cp:coreProperties>
</file>